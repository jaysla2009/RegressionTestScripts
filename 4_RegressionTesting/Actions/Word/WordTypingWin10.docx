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94" w:rsidRPr="00254C58" w:rsidRDefault="00B17E94" w:rsidP="00254C58">
      <w:bookmarkStart w:id="0" w:name="_GoBack"/>
      <w:bookmarkEnd w:id="0"/>
    </w:p>
    <w:sectPr w:rsidR="00B17E94" w:rsidRPr="00254C58" w:rsidSect="00383547">
      <w:headerReference w:type="default" r:id="rId13"/>
      <w:footerReference w:type="default" r:id="rId14"/>
      <w:endnotePr>
        <w:numFmt w:val="decimal"/>
      </w:endnotePr>
      <w:pgSz w:w="12240" w:h="15840"/>
      <w:pgMar w:top="720" w:right="720" w:bottom="720" w:left="720" w:header="504" w:footer="50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98F" w:rsidRDefault="001C698F">
      <w:pPr>
        <w:pStyle w:val="Footer"/>
      </w:pPr>
    </w:p>
  </w:endnote>
  <w:endnote w:type="continuationSeparator" w:id="0">
    <w:p w:rsidR="001C698F" w:rsidRDefault="001C698F">
      <w:r>
        <w:continuationSeparator/>
      </w:r>
    </w:p>
  </w:endnote>
  <w:endnote w:type="continuationNotice" w:id="1">
    <w:p w:rsidR="00B17E94" w:rsidRDefault="00B17E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C STKaiti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E94" w:rsidRDefault="00B17E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98F" w:rsidRDefault="001C698F">
      <w:pPr>
        <w:pStyle w:val="Footer"/>
        <w:rPr>
          <w:sz w:val="12"/>
        </w:rPr>
      </w:pPr>
    </w:p>
  </w:footnote>
  <w:footnote w:type="continuationSeparator" w:id="0">
    <w:p w:rsidR="001C698F" w:rsidRDefault="001C698F">
      <w:r>
        <w:continuationSeparator/>
      </w:r>
    </w:p>
  </w:footnote>
  <w:footnote w:type="continuationNotice" w:id="1">
    <w:p w:rsidR="00B17E94" w:rsidRDefault="00B17E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2C6" w:rsidRDefault="002572C6" w:rsidP="00A21A62">
    <w:pPr>
      <w:pStyle w:val="Header"/>
      <w:tabs>
        <w:tab w:val="clear" w:pos="4320"/>
        <w:tab w:val="clear" w:pos="8640"/>
        <w:tab w:val="center" w:pos="9180"/>
        <w:tab w:val="right" w:pos="14310"/>
      </w:tabs>
    </w:pPr>
  </w:p>
  <w:p w:rsidR="002572C6" w:rsidRDefault="002572C6" w:rsidP="00A21A62">
    <w:pPr>
      <w:pStyle w:val="Header"/>
      <w:tabs>
        <w:tab w:val="clear" w:pos="4320"/>
        <w:tab w:val="clear" w:pos="8640"/>
        <w:tab w:val="center" w:pos="9180"/>
        <w:tab w:val="right" w:pos="14310"/>
      </w:tabs>
      <w:rPr>
        <w:szCs w:val="12"/>
      </w:rPr>
    </w:pPr>
    <w:r>
      <w:tab/>
      <w:t xml:space="preserve">     </w:t>
    </w:r>
    <w:r>
      <w:rPr>
        <w:noProof/>
        <w:lang w:eastAsia="en-US"/>
      </w:rPr>
      <w:drawing>
        <wp:inline distT="0" distB="0" distL="0" distR="0">
          <wp:extent cx="685800" cy="685800"/>
          <wp:effectExtent l="19050" t="0" r="0" b="0"/>
          <wp:docPr id="9" name="Picture 9" descr="cid:image003.gif@01C63C5E.E30BED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id:image003.gif@01C63C5E.E30BEDC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miter lim="800000"/>
                    <a:headEnd type="none" w="med" len="med"/>
                    <a:tailEnd type="none" w="med" len="med"/>
                  </a:ln>
                </pic:spPr>
              </pic:pic>
            </a:graphicData>
          </a:graphic>
        </wp:inline>
      </w:drawing>
    </w:r>
  </w:p>
  <w:p w:rsidR="002572C6" w:rsidRPr="00D66410" w:rsidRDefault="002572C6" w:rsidP="00513139">
    <w:pPr>
      <w:pStyle w:val="Header"/>
      <w:tabs>
        <w:tab w:val="clear" w:pos="8640"/>
        <w:tab w:val="right" w:pos="9180"/>
      </w:tabs>
      <w:rPr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8E0D86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A5A12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64CD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96F6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DE082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15ACE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6EBA0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CC4FB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452D4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FC4E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622C94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34232B1"/>
    <w:multiLevelType w:val="hybridMultilevel"/>
    <w:tmpl w:val="0D188F36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>
    <w:nsid w:val="079C0988"/>
    <w:multiLevelType w:val="hybridMultilevel"/>
    <w:tmpl w:val="02F82E2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>
    <w:nsid w:val="07F43AEF"/>
    <w:multiLevelType w:val="hybridMultilevel"/>
    <w:tmpl w:val="CC90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87E00CC"/>
    <w:multiLevelType w:val="hybridMultilevel"/>
    <w:tmpl w:val="7E5AD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A307293"/>
    <w:multiLevelType w:val="hybridMultilevel"/>
    <w:tmpl w:val="877E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B9760F2"/>
    <w:multiLevelType w:val="singleLevel"/>
    <w:tmpl w:val="FB6026EE"/>
    <w:lvl w:ilvl="0">
      <w:start w:val="1"/>
      <w:numFmt w:val="bullet"/>
      <w:lvlRestart w:val="0"/>
      <w:pStyle w:val="BodyBullet3"/>
      <w:lvlText w:val=""/>
      <w:lvlJc w:val="left"/>
      <w:pPr>
        <w:tabs>
          <w:tab w:val="num" w:pos="864"/>
        </w:tabs>
        <w:ind w:left="864" w:hanging="288"/>
      </w:pPr>
      <w:rPr>
        <w:rFonts w:ascii="Symbol" w:hAnsi="Symbol" w:hint="default"/>
        <w:color w:val="000000"/>
      </w:rPr>
    </w:lvl>
  </w:abstractNum>
  <w:abstractNum w:abstractNumId="17">
    <w:nsid w:val="0C553C13"/>
    <w:multiLevelType w:val="multilevel"/>
    <w:tmpl w:val="8ECCBD1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0C816137"/>
    <w:multiLevelType w:val="multilevel"/>
    <w:tmpl w:val="179E4B7A"/>
    <w:lvl w:ilvl="0">
      <w:start w:val="1"/>
      <w:numFmt w:val="upperLetter"/>
      <w:pStyle w:val="Appendix1"/>
      <w:lvlText w:val="Appendix %1.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9">
    <w:nsid w:val="0EDC2FFA"/>
    <w:multiLevelType w:val="singleLevel"/>
    <w:tmpl w:val="32240FE8"/>
    <w:lvl w:ilvl="0">
      <w:start w:val="1"/>
      <w:numFmt w:val="bullet"/>
      <w:lvlRestart w:val="0"/>
      <w:pStyle w:val="BodyBullet1"/>
      <w:lvlText w:val="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</w:abstractNum>
  <w:abstractNum w:abstractNumId="20">
    <w:nsid w:val="10291FB8"/>
    <w:multiLevelType w:val="hybridMultilevel"/>
    <w:tmpl w:val="CC90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3B24E3E"/>
    <w:multiLevelType w:val="hybridMultilevel"/>
    <w:tmpl w:val="C1E85E2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4C16F61"/>
    <w:multiLevelType w:val="hybridMultilevel"/>
    <w:tmpl w:val="499C5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9993B08"/>
    <w:multiLevelType w:val="singleLevel"/>
    <w:tmpl w:val="3EDA8092"/>
    <w:lvl w:ilvl="0">
      <w:start w:val="1"/>
      <w:numFmt w:val="bullet"/>
      <w:lvlRestart w:val="0"/>
      <w:pStyle w:val="TableBullet3"/>
      <w:lvlText w:val=""/>
      <w:lvlJc w:val="left"/>
      <w:pPr>
        <w:tabs>
          <w:tab w:val="num" w:pos="864"/>
        </w:tabs>
        <w:ind w:left="864" w:hanging="288"/>
      </w:pPr>
      <w:rPr>
        <w:rFonts w:ascii="Symbol" w:hAnsi="Symbol" w:hint="default"/>
        <w:color w:val="000000"/>
      </w:rPr>
    </w:lvl>
  </w:abstractNum>
  <w:abstractNum w:abstractNumId="24">
    <w:nsid w:val="1CD266BB"/>
    <w:multiLevelType w:val="hybridMultilevel"/>
    <w:tmpl w:val="EF4A7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CF059B3"/>
    <w:multiLevelType w:val="hybridMultilevel"/>
    <w:tmpl w:val="3FD4F6E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6">
    <w:nsid w:val="1F6F1877"/>
    <w:multiLevelType w:val="multilevel"/>
    <w:tmpl w:val="E8768C04"/>
    <w:lvl w:ilvl="0">
      <w:start w:val="1"/>
      <w:numFmt w:val="upperLetter"/>
      <w:pStyle w:val="Appendix"/>
      <w:lvlText w:val="Appendix %1."/>
      <w:lvlJc w:val="left"/>
      <w:pPr>
        <w:tabs>
          <w:tab w:val="num" w:pos="2520"/>
        </w:tabs>
        <w:ind w:left="-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7">
    <w:nsid w:val="1F843FF7"/>
    <w:multiLevelType w:val="multilevel"/>
    <w:tmpl w:val="A70CE2B2"/>
    <w:lvl w:ilvl="0">
      <w:start w:val="1"/>
      <w:numFmt w:val="upperLetter"/>
      <w:lvlText w:val="Appendix %1.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1">
      <w:start w:val="1"/>
      <w:numFmt w:val="decimal"/>
      <w:pStyle w:val="AppendixSub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8">
    <w:nsid w:val="214928D7"/>
    <w:multiLevelType w:val="hybridMultilevel"/>
    <w:tmpl w:val="C9707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3022AC"/>
    <w:multiLevelType w:val="hybridMultilevel"/>
    <w:tmpl w:val="1D94292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0">
    <w:nsid w:val="24B16619"/>
    <w:multiLevelType w:val="hybridMultilevel"/>
    <w:tmpl w:val="EF4A7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661218B"/>
    <w:multiLevelType w:val="hybridMultilevel"/>
    <w:tmpl w:val="3A4E11F8"/>
    <w:lvl w:ilvl="0" w:tplc="DF20621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9A90491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A3D1066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B495191"/>
    <w:multiLevelType w:val="hybridMultilevel"/>
    <w:tmpl w:val="02F82E2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5">
    <w:nsid w:val="2C0C7D3A"/>
    <w:multiLevelType w:val="singleLevel"/>
    <w:tmpl w:val="7FCC3C06"/>
    <w:lvl w:ilvl="0">
      <w:start w:val="1"/>
      <w:numFmt w:val="bullet"/>
      <w:lvlRestart w:val="0"/>
      <w:pStyle w:val="BodyBullet2"/>
      <w:lvlText w:val="—"/>
      <w:lvlJc w:val="left"/>
      <w:pPr>
        <w:tabs>
          <w:tab w:val="num" w:pos="576"/>
        </w:tabs>
        <w:ind w:left="576" w:hanging="288"/>
      </w:pPr>
      <w:rPr>
        <w:rFonts w:ascii="Times New Roman" w:hAnsi="Times New Roman" w:hint="default"/>
        <w:color w:val="000000"/>
      </w:rPr>
    </w:lvl>
  </w:abstractNum>
  <w:abstractNum w:abstractNumId="36">
    <w:nsid w:val="2DCC1823"/>
    <w:multiLevelType w:val="hybridMultilevel"/>
    <w:tmpl w:val="259C3D16"/>
    <w:lvl w:ilvl="0" w:tplc="04090001">
      <w:start w:val="1"/>
      <w:numFmt w:val="lowerLetter"/>
      <w:pStyle w:val="Footnote"/>
      <w:lvlText w:val="(%1)"/>
      <w:lvlJc w:val="left"/>
      <w:pPr>
        <w:tabs>
          <w:tab w:val="num" w:pos="720"/>
        </w:tabs>
        <w:ind w:left="216" w:hanging="21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2EBD33FA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F2D0288"/>
    <w:multiLevelType w:val="hybridMultilevel"/>
    <w:tmpl w:val="CA50088C"/>
    <w:lvl w:ilvl="0" w:tplc="04090001">
      <w:start w:val="1"/>
      <w:numFmt w:val="bullet"/>
      <w:lvlText w:val="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color w:val="000080"/>
      </w:rPr>
    </w:lvl>
    <w:lvl w:ilvl="1" w:tplc="FFFFFFFF">
      <w:start w:val="1"/>
      <w:numFmt w:val="bullet"/>
      <w:pStyle w:val="TableBulletEm2"/>
      <w:lvlText w:val=""/>
      <w:lvlJc w:val="left"/>
      <w:pPr>
        <w:tabs>
          <w:tab w:val="num" w:pos="1800"/>
        </w:tabs>
        <w:ind w:left="1440" w:hanging="360"/>
      </w:pPr>
      <w:rPr>
        <w:rFonts w:ascii="Wingdings" w:hAnsi="Wingdings" w:hint="default"/>
        <w:color w:val="C0C0C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3183375E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4236908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6AE6785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6E00073"/>
    <w:multiLevelType w:val="hybridMultilevel"/>
    <w:tmpl w:val="B3CC2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388B6B81"/>
    <w:multiLevelType w:val="hybridMultilevel"/>
    <w:tmpl w:val="76424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891421A"/>
    <w:multiLevelType w:val="hybridMultilevel"/>
    <w:tmpl w:val="C9707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8BA6AD3"/>
    <w:multiLevelType w:val="hybridMultilevel"/>
    <w:tmpl w:val="D13EE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3A714EBE"/>
    <w:multiLevelType w:val="singleLevel"/>
    <w:tmpl w:val="8702CF4C"/>
    <w:lvl w:ilvl="0">
      <w:start w:val="1"/>
      <w:numFmt w:val="bullet"/>
      <w:lvlRestart w:val="0"/>
      <w:pStyle w:val="TableBullet2"/>
      <w:lvlText w:val="—"/>
      <w:lvlJc w:val="left"/>
      <w:pPr>
        <w:tabs>
          <w:tab w:val="num" w:pos="576"/>
        </w:tabs>
        <w:ind w:left="576" w:hanging="288"/>
      </w:pPr>
      <w:rPr>
        <w:rFonts w:ascii="Times New Roman" w:hAnsi="Times New Roman" w:hint="default"/>
        <w:color w:val="000000"/>
      </w:rPr>
    </w:lvl>
  </w:abstractNum>
  <w:abstractNum w:abstractNumId="47">
    <w:nsid w:val="3CC768A1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CD16C4C"/>
    <w:multiLevelType w:val="hybridMultilevel"/>
    <w:tmpl w:val="76424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0275347"/>
    <w:multiLevelType w:val="hybridMultilevel"/>
    <w:tmpl w:val="02F82E2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0">
    <w:nsid w:val="425A43F3"/>
    <w:multiLevelType w:val="hybridMultilevel"/>
    <w:tmpl w:val="ECECD94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44EA7537"/>
    <w:multiLevelType w:val="hybridMultilevel"/>
    <w:tmpl w:val="0D188F36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2">
    <w:nsid w:val="47FF3A8C"/>
    <w:multiLevelType w:val="hybridMultilevel"/>
    <w:tmpl w:val="3FD4F6E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3">
    <w:nsid w:val="4BC807BE"/>
    <w:multiLevelType w:val="hybridMultilevel"/>
    <w:tmpl w:val="1D94292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4">
    <w:nsid w:val="4D341BF3"/>
    <w:multiLevelType w:val="hybridMultilevel"/>
    <w:tmpl w:val="3FD4F6E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5">
    <w:nsid w:val="4EEC6AD0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F721698"/>
    <w:multiLevelType w:val="hybridMultilevel"/>
    <w:tmpl w:val="C9707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27B7790"/>
    <w:multiLevelType w:val="singleLevel"/>
    <w:tmpl w:val="D6646134"/>
    <w:lvl w:ilvl="0">
      <w:start w:val="1"/>
      <w:numFmt w:val="bullet"/>
      <w:lvlRestart w:val="0"/>
      <w:pStyle w:val="TableBullet1"/>
      <w:lvlText w:val="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</w:abstractNum>
  <w:abstractNum w:abstractNumId="58">
    <w:nsid w:val="54046C3A"/>
    <w:multiLevelType w:val="hybridMultilevel"/>
    <w:tmpl w:val="B3CC2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5445356F"/>
    <w:multiLevelType w:val="hybridMultilevel"/>
    <w:tmpl w:val="02F82E2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0">
    <w:nsid w:val="561A58E9"/>
    <w:multiLevelType w:val="hybridMultilevel"/>
    <w:tmpl w:val="CC904394"/>
    <w:lvl w:ilvl="0" w:tplc="0409000F">
      <w:start w:val="1"/>
      <w:numFmt w:val="decimal"/>
      <w:lvlText w:val="%1."/>
      <w:lvlJc w:val="left"/>
      <w:pPr>
        <w:ind w:left="389" w:hanging="360"/>
      </w:p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61">
    <w:nsid w:val="579F37E1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C557E9B"/>
    <w:multiLevelType w:val="hybridMultilevel"/>
    <w:tmpl w:val="B3CC2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61EC6D32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65B525E4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7754BD7"/>
    <w:multiLevelType w:val="hybridMultilevel"/>
    <w:tmpl w:val="9508C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77C5609"/>
    <w:multiLevelType w:val="hybridMultilevel"/>
    <w:tmpl w:val="1D94292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7">
    <w:nsid w:val="67CC3F36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6AB45C6F"/>
    <w:multiLevelType w:val="hybridMultilevel"/>
    <w:tmpl w:val="1D94292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9">
    <w:nsid w:val="71C32227"/>
    <w:multiLevelType w:val="hybridMultilevel"/>
    <w:tmpl w:val="AFBC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373605A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44675AD"/>
    <w:multiLevelType w:val="hybridMultilevel"/>
    <w:tmpl w:val="7E5AD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673625D"/>
    <w:multiLevelType w:val="hybridMultilevel"/>
    <w:tmpl w:val="EF4A7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6E90A11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7A075D0"/>
    <w:multiLevelType w:val="hybridMultilevel"/>
    <w:tmpl w:val="CC90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7DD22CA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81760A4"/>
    <w:multiLevelType w:val="hybridMultilevel"/>
    <w:tmpl w:val="CC90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81F01BC"/>
    <w:multiLevelType w:val="hybridMultilevel"/>
    <w:tmpl w:val="FF261E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7A211892"/>
    <w:multiLevelType w:val="hybridMultilevel"/>
    <w:tmpl w:val="1D94292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9">
    <w:nsid w:val="7C884BE6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E334744"/>
    <w:multiLevelType w:val="hybridMultilevel"/>
    <w:tmpl w:val="DADE38DA"/>
    <w:lvl w:ilvl="0" w:tplc="E31A2274">
      <w:start w:val="1"/>
      <w:numFmt w:val="decimal"/>
      <w:pStyle w:val="Numb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bullet"/>
      <w:lvlRestart w:val="0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2" w:tplc="0409001B">
      <w:start w:val="1"/>
      <w:numFmt w:val="bullet"/>
      <w:lvlRestart w:val="0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3" w:tplc="0409000F">
      <w:start w:val="1"/>
      <w:numFmt w:val="bullet"/>
      <w:lvlRestart w:val="0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4" w:tplc="04090019">
      <w:start w:val="1"/>
      <w:numFmt w:val="bullet"/>
      <w:lvlRestart w:val="0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5" w:tplc="0409001B">
      <w:start w:val="1"/>
      <w:numFmt w:val="lowerLetter"/>
      <w:lvlText w:val="%6."/>
      <w:lvlJc w:val="left"/>
      <w:pPr>
        <w:tabs>
          <w:tab w:val="num" w:pos="4860"/>
        </w:tabs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57"/>
  </w:num>
  <w:num w:numId="13">
    <w:abstractNumId w:val="46"/>
  </w:num>
  <w:num w:numId="14">
    <w:abstractNumId w:val="23"/>
  </w:num>
  <w:num w:numId="15">
    <w:abstractNumId w:val="19"/>
  </w:num>
  <w:num w:numId="16">
    <w:abstractNumId w:val="35"/>
  </w:num>
  <w:num w:numId="17">
    <w:abstractNumId w:val="16"/>
  </w:num>
  <w:num w:numId="18">
    <w:abstractNumId w:val="38"/>
  </w:num>
  <w:num w:numId="19">
    <w:abstractNumId w:val="80"/>
  </w:num>
  <w:num w:numId="20">
    <w:abstractNumId w:val="18"/>
  </w:num>
  <w:num w:numId="21">
    <w:abstractNumId w:val="27"/>
    <w:lvlOverride w:ilvl="0">
      <w:lvl w:ilvl="0">
        <w:start w:val="1"/>
        <w:numFmt w:val="upperLetter"/>
        <w:lvlText w:val="%1."/>
        <w:lvlJc w:val="left"/>
        <w:pPr>
          <w:tabs>
            <w:tab w:val="num" w:pos="720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AppendixSub"/>
        <w:lvlText w:val="%1.%2."/>
        <w:lvlJc w:val="left"/>
        <w:pPr>
          <w:tabs>
            <w:tab w:val="num" w:pos="1080"/>
          </w:tabs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080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)"/>
        <w:lvlJc w:val="left"/>
        <w:pPr>
          <w:tabs>
            <w:tab w:val="num" w:pos="2520"/>
          </w:tabs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3240"/>
          </w:tabs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lvlText w:val="(%6)"/>
        <w:lvlJc w:val="left"/>
        <w:pPr>
          <w:tabs>
            <w:tab w:val="num" w:pos="3960"/>
          </w:tabs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lvlText w:val="(%7)"/>
        <w:lvlJc w:val="left"/>
        <w:pPr>
          <w:tabs>
            <w:tab w:val="num" w:pos="4680"/>
          </w:tabs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(%8)"/>
        <w:lvlJc w:val="left"/>
        <w:pPr>
          <w:tabs>
            <w:tab w:val="num" w:pos="5400"/>
          </w:tabs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(%9)"/>
        <w:lvlJc w:val="left"/>
        <w:pPr>
          <w:tabs>
            <w:tab w:val="num" w:pos="6120"/>
          </w:tabs>
          <w:ind w:left="5760" w:firstLine="0"/>
        </w:pPr>
        <w:rPr>
          <w:rFonts w:hint="default"/>
        </w:rPr>
      </w:lvl>
    </w:lvlOverride>
  </w:num>
  <w:num w:numId="22">
    <w:abstractNumId w:val="26"/>
  </w:num>
  <w:num w:numId="23">
    <w:abstractNumId w:val="17"/>
  </w:num>
  <w:num w:numId="24">
    <w:abstractNumId w:val="69"/>
  </w:num>
  <w:num w:numId="25">
    <w:abstractNumId w:val="15"/>
  </w:num>
  <w:num w:numId="26">
    <w:abstractNumId w:val="79"/>
  </w:num>
  <w:num w:numId="27">
    <w:abstractNumId w:val="32"/>
  </w:num>
  <w:num w:numId="28">
    <w:abstractNumId w:val="70"/>
  </w:num>
  <w:num w:numId="29">
    <w:abstractNumId w:val="10"/>
  </w:num>
  <w:num w:numId="30">
    <w:abstractNumId w:val="75"/>
  </w:num>
  <w:num w:numId="31">
    <w:abstractNumId w:val="61"/>
  </w:num>
  <w:num w:numId="32">
    <w:abstractNumId w:val="73"/>
  </w:num>
  <w:num w:numId="33">
    <w:abstractNumId w:val="67"/>
  </w:num>
  <w:num w:numId="34">
    <w:abstractNumId w:val="41"/>
  </w:num>
  <w:num w:numId="35">
    <w:abstractNumId w:val="76"/>
  </w:num>
  <w:num w:numId="36">
    <w:abstractNumId w:val="33"/>
  </w:num>
  <w:num w:numId="37">
    <w:abstractNumId w:val="42"/>
  </w:num>
  <w:num w:numId="38">
    <w:abstractNumId w:val="43"/>
  </w:num>
  <w:num w:numId="39">
    <w:abstractNumId w:val="20"/>
  </w:num>
  <w:num w:numId="40">
    <w:abstractNumId w:val="78"/>
  </w:num>
  <w:num w:numId="41">
    <w:abstractNumId w:val="66"/>
  </w:num>
  <w:num w:numId="42">
    <w:abstractNumId w:val="49"/>
  </w:num>
  <w:num w:numId="43">
    <w:abstractNumId w:val="11"/>
  </w:num>
  <w:num w:numId="44">
    <w:abstractNumId w:val="52"/>
  </w:num>
  <w:num w:numId="45">
    <w:abstractNumId w:val="34"/>
  </w:num>
  <w:num w:numId="46">
    <w:abstractNumId w:val="51"/>
  </w:num>
  <w:num w:numId="47">
    <w:abstractNumId w:val="25"/>
  </w:num>
  <w:num w:numId="48">
    <w:abstractNumId w:val="13"/>
  </w:num>
  <w:num w:numId="49">
    <w:abstractNumId w:val="30"/>
  </w:num>
  <w:num w:numId="50">
    <w:abstractNumId w:val="72"/>
  </w:num>
  <w:num w:numId="51">
    <w:abstractNumId w:val="24"/>
  </w:num>
  <w:num w:numId="52">
    <w:abstractNumId w:val="54"/>
  </w:num>
  <w:num w:numId="53">
    <w:abstractNumId w:val="28"/>
  </w:num>
  <w:num w:numId="54">
    <w:abstractNumId w:val="56"/>
  </w:num>
  <w:num w:numId="55">
    <w:abstractNumId w:val="44"/>
  </w:num>
  <w:num w:numId="56">
    <w:abstractNumId w:val="45"/>
  </w:num>
  <w:num w:numId="57">
    <w:abstractNumId w:val="21"/>
  </w:num>
  <w:num w:numId="58">
    <w:abstractNumId w:val="77"/>
  </w:num>
  <w:num w:numId="59">
    <w:abstractNumId w:val="50"/>
  </w:num>
  <w:num w:numId="60">
    <w:abstractNumId w:val="39"/>
  </w:num>
  <w:num w:numId="61">
    <w:abstractNumId w:val="63"/>
  </w:num>
  <w:num w:numId="62">
    <w:abstractNumId w:val="58"/>
  </w:num>
  <w:num w:numId="63">
    <w:abstractNumId w:val="48"/>
  </w:num>
  <w:num w:numId="64">
    <w:abstractNumId w:val="68"/>
  </w:num>
  <w:num w:numId="65">
    <w:abstractNumId w:val="64"/>
  </w:num>
  <w:num w:numId="66">
    <w:abstractNumId w:val="55"/>
  </w:num>
  <w:num w:numId="67">
    <w:abstractNumId w:val="74"/>
  </w:num>
  <w:num w:numId="68">
    <w:abstractNumId w:val="14"/>
  </w:num>
  <w:num w:numId="69">
    <w:abstractNumId w:val="53"/>
  </w:num>
  <w:num w:numId="70">
    <w:abstractNumId w:val="47"/>
  </w:num>
  <w:num w:numId="71">
    <w:abstractNumId w:val="40"/>
  </w:num>
  <w:num w:numId="72">
    <w:abstractNumId w:val="37"/>
  </w:num>
  <w:num w:numId="73">
    <w:abstractNumId w:val="71"/>
  </w:num>
  <w:num w:numId="74">
    <w:abstractNumId w:val="29"/>
  </w:num>
  <w:num w:numId="75">
    <w:abstractNumId w:val="12"/>
  </w:num>
  <w:num w:numId="76">
    <w:abstractNumId w:val="59"/>
  </w:num>
  <w:num w:numId="77">
    <w:abstractNumId w:val="62"/>
  </w:num>
  <w:num w:numId="78">
    <w:abstractNumId w:val="60"/>
  </w:num>
  <w:num w:numId="79">
    <w:abstractNumId w:val="31"/>
  </w:num>
  <w:num w:numId="80">
    <w:abstractNumId w:val="65"/>
  </w:num>
  <w:num w:numId="81">
    <w:abstractNumId w:val="2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159745">
      <o:colormenu v:ext="edit" fillcolor="none [1301]" strokecolor="none [3206]" shadowcolor="none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427"/>
    <w:rsid w:val="0000089F"/>
    <w:rsid w:val="00001001"/>
    <w:rsid w:val="00003715"/>
    <w:rsid w:val="00005A2F"/>
    <w:rsid w:val="00007037"/>
    <w:rsid w:val="0001174E"/>
    <w:rsid w:val="0001323D"/>
    <w:rsid w:val="00016F0B"/>
    <w:rsid w:val="00017EF8"/>
    <w:rsid w:val="00020D85"/>
    <w:rsid w:val="00022404"/>
    <w:rsid w:val="000237EC"/>
    <w:rsid w:val="00024EF0"/>
    <w:rsid w:val="000254D6"/>
    <w:rsid w:val="00026890"/>
    <w:rsid w:val="000306B7"/>
    <w:rsid w:val="000309EE"/>
    <w:rsid w:val="00035132"/>
    <w:rsid w:val="00036275"/>
    <w:rsid w:val="00037D32"/>
    <w:rsid w:val="00040FB9"/>
    <w:rsid w:val="00041C6A"/>
    <w:rsid w:val="00042B2A"/>
    <w:rsid w:val="00045BF2"/>
    <w:rsid w:val="00050333"/>
    <w:rsid w:val="00051C7A"/>
    <w:rsid w:val="00055E22"/>
    <w:rsid w:val="0005669A"/>
    <w:rsid w:val="0006128A"/>
    <w:rsid w:val="00075878"/>
    <w:rsid w:val="00075A6E"/>
    <w:rsid w:val="0008000D"/>
    <w:rsid w:val="00085BB7"/>
    <w:rsid w:val="00086FEE"/>
    <w:rsid w:val="000871B7"/>
    <w:rsid w:val="00093BC6"/>
    <w:rsid w:val="000948AF"/>
    <w:rsid w:val="00094B60"/>
    <w:rsid w:val="00094E74"/>
    <w:rsid w:val="0009745B"/>
    <w:rsid w:val="000A11CC"/>
    <w:rsid w:val="000A2F66"/>
    <w:rsid w:val="000A32E0"/>
    <w:rsid w:val="000A4197"/>
    <w:rsid w:val="000A5404"/>
    <w:rsid w:val="000A5A7E"/>
    <w:rsid w:val="000A628F"/>
    <w:rsid w:val="000A7AEC"/>
    <w:rsid w:val="000B098E"/>
    <w:rsid w:val="000B4DA3"/>
    <w:rsid w:val="000B7C0D"/>
    <w:rsid w:val="000C0337"/>
    <w:rsid w:val="000C1B72"/>
    <w:rsid w:val="000C71C5"/>
    <w:rsid w:val="000C7A20"/>
    <w:rsid w:val="000D120E"/>
    <w:rsid w:val="000D3B54"/>
    <w:rsid w:val="000E24BE"/>
    <w:rsid w:val="000E34C2"/>
    <w:rsid w:val="000E371A"/>
    <w:rsid w:val="000E4523"/>
    <w:rsid w:val="000E6D2F"/>
    <w:rsid w:val="000E7061"/>
    <w:rsid w:val="000E7796"/>
    <w:rsid w:val="000F112D"/>
    <w:rsid w:val="000F3C01"/>
    <w:rsid w:val="000F61D9"/>
    <w:rsid w:val="001000F9"/>
    <w:rsid w:val="00101791"/>
    <w:rsid w:val="0010318B"/>
    <w:rsid w:val="00104749"/>
    <w:rsid w:val="00105268"/>
    <w:rsid w:val="00105616"/>
    <w:rsid w:val="00105805"/>
    <w:rsid w:val="001112D3"/>
    <w:rsid w:val="0011264C"/>
    <w:rsid w:val="0011314C"/>
    <w:rsid w:val="00113BD5"/>
    <w:rsid w:val="00113BDE"/>
    <w:rsid w:val="00121C8B"/>
    <w:rsid w:val="0012229B"/>
    <w:rsid w:val="001226F4"/>
    <w:rsid w:val="00123AB3"/>
    <w:rsid w:val="00126C21"/>
    <w:rsid w:val="00133535"/>
    <w:rsid w:val="00136855"/>
    <w:rsid w:val="001401D7"/>
    <w:rsid w:val="001412DD"/>
    <w:rsid w:val="0014182D"/>
    <w:rsid w:val="001423B9"/>
    <w:rsid w:val="00143C16"/>
    <w:rsid w:val="0014600D"/>
    <w:rsid w:val="001469F8"/>
    <w:rsid w:val="0014723D"/>
    <w:rsid w:val="0015060F"/>
    <w:rsid w:val="00153507"/>
    <w:rsid w:val="00153790"/>
    <w:rsid w:val="001600FD"/>
    <w:rsid w:val="00161DFF"/>
    <w:rsid w:val="00162933"/>
    <w:rsid w:val="001670A9"/>
    <w:rsid w:val="00167B9C"/>
    <w:rsid w:val="00171D8F"/>
    <w:rsid w:val="00172077"/>
    <w:rsid w:val="00172B06"/>
    <w:rsid w:val="00174EE4"/>
    <w:rsid w:val="001750A7"/>
    <w:rsid w:val="00175A3A"/>
    <w:rsid w:val="0018008C"/>
    <w:rsid w:val="00182054"/>
    <w:rsid w:val="00185044"/>
    <w:rsid w:val="00185881"/>
    <w:rsid w:val="00192B96"/>
    <w:rsid w:val="00193198"/>
    <w:rsid w:val="001931A0"/>
    <w:rsid w:val="00193AB9"/>
    <w:rsid w:val="00193AEE"/>
    <w:rsid w:val="00193C13"/>
    <w:rsid w:val="001971EA"/>
    <w:rsid w:val="00197F54"/>
    <w:rsid w:val="001A151C"/>
    <w:rsid w:val="001A1B84"/>
    <w:rsid w:val="001A1E66"/>
    <w:rsid w:val="001A4F1F"/>
    <w:rsid w:val="001A57AA"/>
    <w:rsid w:val="001A6B8A"/>
    <w:rsid w:val="001B12AE"/>
    <w:rsid w:val="001B18D7"/>
    <w:rsid w:val="001B3544"/>
    <w:rsid w:val="001B619D"/>
    <w:rsid w:val="001B6D8D"/>
    <w:rsid w:val="001B743E"/>
    <w:rsid w:val="001B78E2"/>
    <w:rsid w:val="001B7B56"/>
    <w:rsid w:val="001C069B"/>
    <w:rsid w:val="001C18FA"/>
    <w:rsid w:val="001C1BDB"/>
    <w:rsid w:val="001C1FAD"/>
    <w:rsid w:val="001C3887"/>
    <w:rsid w:val="001C3F6A"/>
    <w:rsid w:val="001C698F"/>
    <w:rsid w:val="001D17E4"/>
    <w:rsid w:val="001D24FD"/>
    <w:rsid w:val="001D3F8D"/>
    <w:rsid w:val="001E10B9"/>
    <w:rsid w:val="001E1EC0"/>
    <w:rsid w:val="001E5203"/>
    <w:rsid w:val="001E62B6"/>
    <w:rsid w:val="001E6662"/>
    <w:rsid w:val="001F3367"/>
    <w:rsid w:val="002007C3"/>
    <w:rsid w:val="00204D3F"/>
    <w:rsid w:val="00207A08"/>
    <w:rsid w:val="002153AE"/>
    <w:rsid w:val="00216432"/>
    <w:rsid w:val="00216B20"/>
    <w:rsid w:val="0021720B"/>
    <w:rsid w:val="00217B1C"/>
    <w:rsid w:val="0022182A"/>
    <w:rsid w:val="00230BBD"/>
    <w:rsid w:val="00232A9C"/>
    <w:rsid w:val="00232C3C"/>
    <w:rsid w:val="00234C61"/>
    <w:rsid w:val="00236499"/>
    <w:rsid w:val="0023794A"/>
    <w:rsid w:val="00240070"/>
    <w:rsid w:val="00242857"/>
    <w:rsid w:val="00245F06"/>
    <w:rsid w:val="002469C8"/>
    <w:rsid w:val="00247F10"/>
    <w:rsid w:val="00250EC4"/>
    <w:rsid w:val="002525C0"/>
    <w:rsid w:val="002527A0"/>
    <w:rsid w:val="00254C58"/>
    <w:rsid w:val="0025548F"/>
    <w:rsid w:val="00255560"/>
    <w:rsid w:val="0025706B"/>
    <w:rsid w:val="002572C6"/>
    <w:rsid w:val="00260BF3"/>
    <w:rsid w:val="002624E1"/>
    <w:rsid w:val="00264420"/>
    <w:rsid w:val="00265708"/>
    <w:rsid w:val="002733E3"/>
    <w:rsid w:val="00274A52"/>
    <w:rsid w:val="00277C2A"/>
    <w:rsid w:val="00280B20"/>
    <w:rsid w:val="00282876"/>
    <w:rsid w:val="002858C8"/>
    <w:rsid w:val="00287A23"/>
    <w:rsid w:val="00290510"/>
    <w:rsid w:val="002906AC"/>
    <w:rsid w:val="002964B5"/>
    <w:rsid w:val="00296F27"/>
    <w:rsid w:val="002A00E6"/>
    <w:rsid w:val="002A08BD"/>
    <w:rsid w:val="002A0D42"/>
    <w:rsid w:val="002A129D"/>
    <w:rsid w:val="002A34F8"/>
    <w:rsid w:val="002B0F28"/>
    <w:rsid w:val="002B11ED"/>
    <w:rsid w:val="002B6705"/>
    <w:rsid w:val="002B769A"/>
    <w:rsid w:val="002C0001"/>
    <w:rsid w:val="002C307E"/>
    <w:rsid w:val="002C45F7"/>
    <w:rsid w:val="002C5285"/>
    <w:rsid w:val="002C5883"/>
    <w:rsid w:val="002C5B55"/>
    <w:rsid w:val="002D04E6"/>
    <w:rsid w:val="002D153C"/>
    <w:rsid w:val="002D15E2"/>
    <w:rsid w:val="002D296A"/>
    <w:rsid w:val="002D31FD"/>
    <w:rsid w:val="002D3478"/>
    <w:rsid w:val="002D373F"/>
    <w:rsid w:val="002D3D90"/>
    <w:rsid w:val="002D4623"/>
    <w:rsid w:val="002D56AD"/>
    <w:rsid w:val="002E0228"/>
    <w:rsid w:val="002E17C8"/>
    <w:rsid w:val="002E1E4A"/>
    <w:rsid w:val="002E4985"/>
    <w:rsid w:val="002E5459"/>
    <w:rsid w:val="002F2C24"/>
    <w:rsid w:val="002F4C7D"/>
    <w:rsid w:val="002F66BD"/>
    <w:rsid w:val="002F77E9"/>
    <w:rsid w:val="002F7A42"/>
    <w:rsid w:val="003010EB"/>
    <w:rsid w:val="00311272"/>
    <w:rsid w:val="00312C3A"/>
    <w:rsid w:val="00314330"/>
    <w:rsid w:val="00315093"/>
    <w:rsid w:val="00316F98"/>
    <w:rsid w:val="00317993"/>
    <w:rsid w:val="00326D24"/>
    <w:rsid w:val="00327FBB"/>
    <w:rsid w:val="0033718A"/>
    <w:rsid w:val="003373C3"/>
    <w:rsid w:val="00337621"/>
    <w:rsid w:val="00341175"/>
    <w:rsid w:val="0034161A"/>
    <w:rsid w:val="003418CF"/>
    <w:rsid w:val="00341EBE"/>
    <w:rsid w:val="00341F88"/>
    <w:rsid w:val="0034346D"/>
    <w:rsid w:val="00345F97"/>
    <w:rsid w:val="00347BB4"/>
    <w:rsid w:val="00350407"/>
    <w:rsid w:val="003508B0"/>
    <w:rsid w:val="00352315"/>
    <w:rsid w:val="00356617"/>
    <w:rsid w:val="00356D48"/>
    <w:rsid w:val="003607AA"/>
    <w:rsid w:val="0036258D"/>
    <w:rsid w:val="00363894"/>
    <w:rsid w:val="003641E3"/>
    <w:rsid w:val="00364EA6"/>
    <w:rsid w:val="00367615"/>
    <w:rsid w:val="00370D3B"/>
    <w:rsid w:val="00372713"/>
    <w:rsid w:val="00373564"/>
    <w:rsid w:val="00375586"/>
    <w:rsid w:val="003815C8"/>
    <w:rsid w:val="00382FA3"/>
    <w:rsid w:val="00383547"/>
    <w:rsid w:val="003848C4"/>
    <w:rsid w:val="00386151"/>
    <w:rsid w:val="00386F46"/>
    <w:rsid w:val="0039081F"/>
    <w:rsid w:val="003943BC"/>
    <w:rsid w:val="00395138"/>
    <w:rsid w:val="00396FF7"/>
    <w:rsid w:val="00397FAC"/>
    <w:rsid w:val="003A1187"/>
    <w:rsid w:val="003A1425"/>
    <w:rsid w:val="003A190A"/>
    <w:rsid w:val="003A2B7C"/>
    <w:rsid w:val="003A33FA"/>
    <w:rsid w:val="003A450E"/>
    <w:rsid w:val="003A72E2"/>
    <w:rsid w:val="003A759E"/>
    <w:rsid w:val="003B1404"/>
    <w:rsid w:val="003B207F"/>
    <w:rsid w:val="003B24B1"/>
    <w:rsid w:val="003B3678"/>
    <w:rsid w:val="003B580F"/>
    <w:rsid w:val="003B6E06"/>
    <w:rsid w:val="003C0261"/>
    <w:rsid w:val="003C1449"/>
    <w:rsid w:val="003C556D"/>
    <w:rsid w:val="003C5FBD"/>
    <w:rsid w:val="003D1C8B"/>
    <w:rsid w:val="003D302A"/>
    <w:rsid w:val="003D3F4B"/>
    <w:rsid w:val="003D73AD"/>
    <w:rsid w:val="003D763D"/>
    <w:rsid w:val="003E15B6"/>
    <w:rsid w:val="003E2D51"/>
    <w:rsid w:val="003E6A28"/>
    <w:rsid w:val="003F08C6"/>
    <w:rsid w:val="003F4566"/>
    <w:rsid w:val="003F62EF"/>
    <w:rsid w:val="003F7888"/>
    <w:rsid w:val="00406A8E"/>
    <w:rsid w:val="0041525D"/>
    <w:rsid w:val="004314C7"/>
    <w:rsid w:val="004363F0"/>
    <w:rsid w:val="004366B2"/>
    <w:rsid w:val="0043779B"/>
    <w:rsid w:val="00440079"/>
    <w:rsid w:val="00443C56"/>
    <w:rsid w:val="00443D1D"/>
    <w:rsid w:val="004457BB"/>
    <w:rsid w:val="0044706F"/>
    <w:rsid w:val="00447607"/>
    <w:rsid w:val="00452A64"/>
    <w:rsid w:val="00455899"/>
    <w:rsid w:val="004562E7"/>
    <w:rsid w:val="00457142"/>
    <w:rsid w:val="0046011B"/>
    <w:rsid w:val="00461AA0"/>
    <w:rsid w:val="00472DED"/>
    <w:rsid w:val="00474602"/>
    <w:rsid w:val="004754C7"/>
    <w:rsid w:val="004756BE"/>
    <w:rsid w:val="0047772B"/>
    <w:rsid w:val="00480583"/>
    <w:rsid w:val="00481EF1"/>
    <w:rsid w:val="004837E2"/>
    <w:rsid w:val="00484328"/>
    <w:rsid w:val="00485B80"/>
    <w:rsid w:val="00486FD9"/>
    <w:rsid w:val="00487558"/>
    <w:rsid w:val="004875BE"/>
    <w:rsid w:val="00487FE7"/>
    <w:rsid w:val="00491464"/>
    <w:rsid w:val="00493B9F"/>
    <w:rsid w:val="00493C64"/>
    <w:rsid w:val="00497DA0"/>
    <w:rsid w:val="004A106C"/>
    <w:rsid w:val="004A1C67"/>
    <w:rsid w:val="004A4C54"/>
    <w:rsid w:val="004A50D8"/>
    <w:rsid w:val="004A5374"/>
    <w:rsid w:val="004A5558"/>
    <w:rsid w:val="004A7AFA"/>
    <w:rsid w:val="004B0188"/>
    <w:rsid w:val="004B02CF"/>
    <w:rsid w:val="004B06C3"/>
    <w:rsid w:val="004B32B0"/>
    <w:rsid w:val="004B6EA4"/>
    <w:rsid w:val="004C19FB"/>
    <w:rsid w:val="004C252B"/>
    <w:rsid w:val="004C6596"/>
    <w:rsid w:val="004C6EA2"/>
    <w:rsid w:val="004D117A"/>
    <w:rsid w:val="004D4023"/>
    <w:rsid w:val="004D4231"/>
    <w:rsid w:val="004D6F7D"/>
    <w:rsid w:val="004E3119"/>
    <w:rsid w:val="004E3C9A"/>
    <w:rsid w:val="004E40D3"/>
    <w:rsid w:val="004E4ABA"/>
    <w:rsid w:val="004E602E"/>
    <w:rsid w:val="004E653C"/>
    <w:rsid w:val="004E7515"/>
    <w:rsid w:val="004E7DF7"/>
    <w:rsid w:val="004F55C0"/>
    <w:rsid w:val="004F65D9"/>
    <w:rsid w:val="004F741C"/>
    <w:rsid w:val="005070D5"/>
    <w:rsid w:val="0051028E"/>
    <w:rsid w:val="00513139"/>
    <w:rsid w:val="00514CB6"/>
    <w:rsid w:val="005150B4"/>
    <w:rsid w:val="0051520E"/>
    <w:rsid w:val="0051541D"/>
    <w:rsid w:val="00515513"/>
    <w:rsid w:val="00520995"/>
    <w:rsid w:val="00521AC8"/>
    <w:rsid w:val="00522CFF"/>
    <w:rsid w:val="00524133"/>
    <w:rsid w:val="00524774"/>
    <w:rsid w:val="00525B64"/>
    <w:rsid w:val="005279F6"/>
    <w:rsid w:val="00527AB8"/>
    <w:rsid w:val="00530CDB"/>
    <w:rsid w:val="00534E3C"/>
    <w:rsid w:val="00541AB3"/>
    <w:rsid w:val="00546400"/>
    <w:rsid w:val="005478D2"/>
    <w:rsid w:val="00551A63"/>
    <w:rsid w:val="005520AA"/>
    <w:rsid w:val="005522E6"/>
    <w:rsid w:val="00552634"/>
    <w:rsid w:val="00552E6E"/>
    <w:rsid w:val="00553E5B"/>
    <w:rsid w:val="005557A6"/>
    <w:rsid w:val="00560052"/>
    <w:rsid w:val="0056294F"/>
    <w:rsid w:val="00563D70"/>
    <w:rsid w:val="005715F1"/>
    <w:rsid w:val="00571E1F"/>
    <w:rsid w:val="0057453B"/>
    <w:rsid w:val="00574656"/>
    <w:rsid w:val="00575FB2"/>
    <w:rsid w:val="00582E91"/>
    <w:rsid w:val="00582EBE"/>
    <w:rsid w:val="00585751"/>
    <w:rsid w:val="005A0EA3"/>
    <w:rsid w:val="005A0F62"/>
    <w:rsid w:val="005A3216"/>
    <w:rsid w:val="005A3467"/>
    <w:rsid w:val="005A4B43"/>
    <w:rsid w:val="005A5F1E"/>
    <w:rsid w:val="005A7F08"/>
    <w:rsid w:val="005B6A3D"/>
    <w:rsid w:val="005B7A14"/>
    <w:rsid w:val="005C1FDC"/>
    <w:rsid w:val="005C326A"/>
    <w:rsid w:val="005C3AC5"/>
    <w:rsid w:val="005C7C1B"/>
    <w:rsid w:val="005D07A9"/>
    <w:rsid w:val="005D0FEA"/>
    <w:rsid w:val="005D13FD"/>
    <w:rsid w:val="005D4097"/>
    <w:rsid w:val="005D5ED4"/>
    <w:rsid w:val="005D66B3"/>
    <w:rsid w:val="005D6A6D"/>
    <w:rsid w:val="005D72E1"/>
    <w:rsid w:val="005D7F06"/>
    <w:rsid w:val="005E1CBB"/>
    <w:rsid w:val="005E1FF7"/>
    <w:rsid w:val="005E4102"/>
    <w:rsid w:val="005E6053"/>
    <w:rsid w:val="005E65D2"/>
    <w:rsid w:val="005E7125"/>
    <w:rsid w:val="005E7256"/>
    <w:rsid w:val="005F3447"/>
    <w:rsid w:val="005F3828"/>
    <w:rsid w:val="005F5BE4"/>
    <w:rsid w:val="006001C8"/>
    <w:rsid w:val="00600C7D"/>
    <w:rsid w:val="00601302"/>
    <w:rsid w:val="00603833"/>
    <w:rsid w:val="0060473B"/>
    <w:rsid w:val="006056DB"/>
    <w:rsid w:val="00610E47"/>
    <w:rsid w:val="00611205"/>
    <w:rsid w:val="0061646C"/>
    <w:rsid w:val="00616826"/>
    <w:rsid w:val="00620C8A"/>
    <w:rsid w:val="00622843"/>
    <w:rsid w:val="00630118"/>
    <w:rsid w:val="0063355F"/>
    <w:rsid w:val="006361AD"/>
    <w:rsid w:val="006373BC"/>
    <w:rsid w:val="00641375"/>
    <w:rsid w:val="00643103"/>
    <w:rsid w:val="00651E32"/>
    <w:rsid w:val="00655BEF"/>
    <w:rsid w:val="00657033"/>
    <w:rsid w:val="006625AB"/>
    <w:rsid w:val="00662EAE"/>
    <w:rsid w:val="00663FE3"/>
    <w:rsid w:val="0066608D"/>
    <w:rsid w:val="00670D6D"/>
    <w:rsid w:val="00671BAA"/>
    <w:rsid w:val="00672A63"/>
    <w:rsid w:val="00675452"/>
    <w:rsid w:val="00675AD3"/>
    <w:rsid w:val="00675D05"/>
    <w:rsid w:val="00680A17"/>
    <w:rsid w:val="00680E08"/>
    <w:rsid w:val="006844A1"/>
    <w:rsid w:val="00686775"/>
    <w:rsid w:val="006868B4"/>
    <w:rsid w:val="0069058B"/>
    <w:rsid w:val="00692625"/>
    <w:rsid w:val="00695E56"/>
    <w:rsid w:val="00697630"/>
    <w:rsid w:val="00697946"/>
    <w:rsid w:val="006979FC"/>
    <w:rsid w:val="006B0006"/>
    <w:rsid w:val="006B1C2E"/>
    <w:rsid w:val="006B467C"/>
    <w:rsid w:val="006B5789"/>
    <w:rsid w:val="006B75E6"/>
    <w:rsid w:val="006C0905"/>
    <w:rsid w:val="006D0DCF"/>
    <w:rsid w:val="006D186B"/>
    <w:rsid w:val="006D1A79"/>
    <w:rsid w:val="006D4F3D"/>
    <w:rsid w:val="006D5627"/>
    <w:rsid w:val="006D7BF5"/>
    <w:rsid w:val="006E07D4"/>
    <w:rsid w:val="006E63E7"/>
    <w:rsid w:val="006E7D83"/>
    <w:rsid w:val="006F2481"/>
    <w:rsid w:val="006F3BF0"/>
    <w:rsid w:val="006F4FF6"/>
    <w:rsid w:val="006F74B8"/>
    <w:rsid w:val="00700A9A"/>
    <w:rsid w:val="007021A6"/>
    <w:rsid w:val="007037B5"/>
    <w:rsid w:val="00705CC5"/>
    <w:rsid w:val="00706946"/>
    <w:rsid w:val="00706C52"/>
    <w:rsid w:val="0070749A"/>
    <w:rsid w:val="00712636"/>
    <w:rsid w:val="00713760"/>
    <w:rsid w:val="00720643"/>
    <w:rsid w:val="0072171B"/>
    <w:rsid w:val="00722331"/>
    <w:rsid w:val="00723B75"/>
    <w:rsid w:val="00724680"/>
    <w:rsid w:val="007307DA"/>
    <w:rsid w:val="0073460F"/>
    <w:rsid w:val="00735A93"/>
    <w:rsid w:val="007374F7"/>
    <w:rsid w:val="007405C3"/>
    <w:rsid w:val="007407DA"/>
    <w:rsid w:val="00740CA0"/>
    <w:rsid w:val="00741764"/>
    <w:rsid w:val="00753B89"/>
    <w:rsid w:val="007540B0"/>
    <w:rsid w:val="007548F9"/>
    <w:rsid w:val="007569CA"/>
    <w:rsid w:val="00757A44"/>
    <w:rsid w:val="0076008D"/>
    <w:rsid w:val="007607CA"/>
    <w:rsid w:val="00763242"/>
    <w:rsid w:val="007656BA"/>
    <w:rsid w:val="00767095"/>
    <w:rsid w:val="00767377"/>
    <w:rsid w:val="00770044"/>
    <w:rsid w:val="007700FC"/>
    <w:rsid w:val="00770FB3"/>
    <w:rsid w:val="00773D13"/>
    <w:rsid w:val="00773DAD"/>
    <w:rsid w:val="007775F5"/>
    <w:rsid w:val="00780441"/>
    <w:rsid w:val="00780D97"/>
    <w:rsid w:val="007827AE"/>
    <w:rsid w:val="00783B83"/>
    <w:rsid w:val="00785489"/>
    <w:rsid w:val="007878DE"/>
    <w:rsid w:val="0078794B"/>
    <w:rsid w:val="00790536"/>
    <w:rsid w:val="00792581"/>
    <w:rsid w:val="0079384B"/>
    <w:rsid w:val="0079470E"/>
    <w:rsid w:val="007964AA"/>
    <w:rsid w:val="007A0054"/>
    <w:rsid w:val="007A20AA"/>
    <w:rsid w:val="007A544D"/>
    <w:rsid w:val="007A6066"/>
    <w:rsid w:val="007A72B8"/>
    <w:rsid w:val="007B10EB"/>
    <w:rsid w:val="007B1843"/>
    <w:rsid w:val="007B48D7"/>
    <w:rsid w:val="007B4B40"/>
    <w:rsid w:val="007B644A"/>
    <w:rsid w:val="007B6EEB"/>
    <w:rsid w:val="007C0AF3"/>
    <w:rsid w:val="007C3138"/>
    <w:rsid w:val="007C33CE"/>
    <w:rsid w:val="007C3F1E"/>
    <w:rsid w:val="007C4256"/>
    <w:rsid w:val="007C6427"/>
    <w:rsid w:val="007C75DF"/>
    <w:rsid w:val="007D3952"/>
    <w:rsid w:val="007D42EC"/>
    <w:rsid w:val="007D6E3D"/>
    <w:rsid w:val="007D7D27"/>
    <w:rsid w:val="007E1507"/>
    <w:rsid w:val="007E62F2"/>
    <w:rsid w:val="007F0088"/>
    <w:rsid w:val="007F2BC1"/>
    <w:rsid w:val="007F3208"/>
    <w:rsid w:val="007F50F5"/>
    <w:rsid w:val="007F5AAD"/>
    <w:rsid w:val="007F5DFA"/>
    <w:rsid w:val="007F7674"/>
    <w:rsid w:val="00801022"/>
    <w:rsid w:val="00801B3D"/>
    <w:rsid w:val="00811626"/>
    <w:rsid w:val="00813BBB"/>
    <w:rsid w:val="008174F8"/>
    <w:rsid w:val="008329BD"/>
    <w:rsid w:val="008330C9"/>
    <w:rsid w:val="00836BA7"/>
    <w:rsid w:val="00837A0D"/>
    <w:rsid w:val="00843168"/>
    <w:rsid w:val="00846C47"/>
    <w:rsid w:val="00850019"/>
    <w:rsid w:val="0085389B"/>
    <w:rsid w:val="00853F24"/>
    <w:rsid w:val="00854A61"/>
    <w:rsid w:val="00855637"/>
    <w:rsid w:val="008558C9"/>
    <w:rsid w:val="00855B22"/>
    <w:rsid w:val="008565D4"/>
    <w:rsid w:val="00856E0A"/>
    <w:rsid w:val="00857B5A"/>
    <w:rsid w:val="00861E31"/>
    <w:rsid w:val="00862108"/>
    <w:rsid w:val="008626DA"/>
    <w:rsid w:val="00862F40"/>
    <w:rsid w:val="0086340F"/>
    <w:rsid w:val="0086621B"/>
    <w:rsid w:val="008669B3"/>
    <w:rsid w:val="00867B81"/>
    <w:rsid w:val="008711BE"/>
    <w:rsid w:val="00872476"/>
    <w:rsid w:val="00872B5B"/>
    <w:rsid w:val="00872C22"/>
    <w:rsid w:val="00877830"/>
    <w:rsid w:val="00880FA4"/>
    <w:rsid w:val="00881C81"/>
    <w:rsid w:val="00881FCD"/>
    <w:rsid w:val="00882FF6"/>
    <w:rsid w:val="008848BA"/>
    <w:rsid w:val="008851FE"/>
    <w:rsid w:val="00890A9A"/>
    <w:rsid w:val="00890E59"/>
    <w:rsid w:val="00893C23"/>
    <w:rsid w:val="00897BFC"/>
    <w:rsid w:val="008A08AC"/>
    <w:rsid w:val="008A1305"/>
    <w:rsid w:val="008A24DD"/>
    <w:rsid w:val="008A4517"/>
    <w:rsid w:val="008A473A"/>
    <w:rsid w:val="008A52FE"/>
    <w:rsid w:val="008B0191"/>
    <w:rsid w:val="008B1AEA"/>
    <w:rsid w:val="008B4406"/>
    <w:rsid w:val="008B5B17"/>
    <w:rsid w:val="008B7497"/>
    <w:rsid w:val="008B7B04"/>
    <w:rsid w:val="008C13BA"/>
    <w:rsid w:val="008C3F88"/>
    <w:rsid w:val="008C45FB"/>
    <w:rsid w:val="008C5F6A"/>
    <w:rsid w:val="008D024D"/>
    <w:rsid w:val="008D177A"/>
    <w:rsid w:val="008D1DAF"/>
    <w:rsid w:val="008D4827"/>
    <w:rsid w:val="008D7D80"/>
    <w:rsid w:val="008E0EA1"/>
    <w:rsid w:val="008E33B7"/>
    <w:rsid w:val="008E5B0C"/>
    <w:rsid w:val="008E5D53"/>
    <w:rsid w:val="008E72A6"/>
    <w:rsid w:val="008F3E0B"/>
    <w:rsid w:val="008F4E4F"/>
    <w:rsid w:val="008F5121"/>
    <w:rsid w:val="008F5223"/>
    <w:rsid w:val="008F74BE"/>
    <w:rsid w:val="00901A88"/>
    <w:rsid w:val="009031D8"/>
    <w:rsid w:val="00903F20"/>
    <w:rsid w:val="0090581A"/>
    <w:rsid w:val="00905FA3"/>
    <w:rsid w:val="00906D78"/>
    <w:rsid w:val="00910C8F"/>
    <w:rsid w:val="00910E90"/>
    <w:rsid w:val="009112EC"/>
    <w:rsid w:val="00912B91"/>
    <w:rsid w:val="009151D1"/>
    <w:rsid w:val="00915C28"/>
    <w:rsid w:val="00921B2F"/>
    <w:rsid w:val="00922346"/>
    <w:rsid w:val="00922714"/>
    <w:rsid w:val="00925217"/>
    <w:rsid w:val="00925F3A"/>
    <w:rsid w:val="00926B1C"/>
    <w:rsid w:val="0092728E"/>
    <w:rsid w:val="009275AE"/>
    <w:rsid w:val="0093467F"/>
    <w:rsid w:val="0094533B"/>
    <w:rsid w:val="009506CC"/>
    <w:rsid w:val="00950EDA"/>
    <w:rsid w:val="00951936"/>
    <w:rsid w:val="00956D57"/>
    <w:rsid w:val="0096126E"/>
    <w:rsid w:val="00961766"/>
    <w:rsid w:val="00962C23"/>
    <w:rsid w:val="00964B8C"/>
    <w:rsid w:val="00965006"/>
    <w:rsid w:val="00967F6E"/>
    <w:rsid w:val="00970C5A"/>
    <w:rsid w:val="00971840"/>
    <w:rsid w:val="00975298"/>
    <w:rsid w:val="009818B1"/>
    <w:rsid w:val="00990D6A"/>
    <w:rsid w:val="00993A79"/>
    <w:rsid w:val="009A1334"/>
    <w:rsid w:val="009A5CE5"/>
    <w:rsid w:val="009B0337"/>
    <w:rsid w:val="009B0822"/>
    <w:rsid w:val="009B572C"/>
    <w:rsid w:val="009B5B95"/>
    <w:rsid w:val="009B6D40"/>
    <w:rsid w:val="009C1E1F"/>
    <w:rsid w:val="009C37DD"/>
    <w:rsid w:val="009C4AA2"/>
    <w:rsid w:val="009C4D47"/>
    <w:rsid w:val="009C5BF5"/>
    <w:rsid w:val="009C7122"/>
    <w:rsid w:val="009D40B3"/>
    <w:rsid w:val="009D4201"/>
    <w:rsid w:val="009D4857"/>
    <w:rsid w:val="009D6C88"/>
    <w:rsid w:val="009E2F29"/>
    <w:rsid w:val="009E3058"/>
    <w:rsid w:val="009E597F"/>
    <w:rsid w:val="009E6133"/>
    <w:rsid w:val="009E76A3"/>
    <w:rsid w:val="009F1D8D"/>
    <w:rsid w:val="009F21CF"/>
    <w:rsid w:val="009F2AB8"/>
    <w:rsid w:val="009F78B9"/>
    <w:rsid w:val="00A00B3D"/>
    <w:rsid w:val="00A02111"/>
    <w:rsid w:val="00A0496D"/>
    <w:rsid w:val="00A06078"/>
    <w:rsid w:val="00A061B7"/>
    <w:rsid w:val="00A062A1"/>
    <w:rsid w:val="00A06511"/>
    <w:rsid w:val="00A12F45"/>
    <w:rsid w:val="00A137AC"/>
    <w:rsid w:val="00A1499B"/>
    <w:rsid w:val="00A14EEC"/>
    <w:rsid w:val="00A169F9"/>
    <w:rsid w:val="00A17050"/>
    <w:rsid w:val="00A17B78"/>
    <w:rsid w:val="00A20102"/>
    <w:rsid w:val="00A212DC"/>
    <w:rsid w:val="00A21A62"/>
    <w:rsid w:val="00A22595"/>
    <w:rsid w:val="00A234C8"/>
    <w:rsid w:val="00A24584"/>
    <w:rsid w:val="00A25DB4"/>
    <w:rsid w:val="00A269F1"/>
    <w:rsid w:val="00A27887"/>
    <w:rsid w:val="00A316BD"/>
    <w:rsid w:val="00A40F6E"/>
    <w:rsid w:val="00A4320B"/>
    <w:rsid w:val="00A441E4"/>
    <w:rsid w:val="00A446E5"/>
    <w:rsid w:val="00A44DD7"/>
    <w:rsid w:val="00A44FAA"/>
    <w:rsid w:val="00A45C13"/>
    <w:rsid w:val="00A4772F"/>
    <w:rsid w:val="00A51DF8"/>
    <w:rsid w:val="00A526F2"/>
    <w:rsid w:val="00A528F6"/>
    <w:rsid w:val="00A54E41"/>
    <w:rsid w:val="00A56C7F"/>
    <w:rsid w:val="00A56EC6"/>
    <w:rsid w:val="00A57652"/>
    <w:rsid w:val="00A5798D"/>
    <w:rsid w:val="00A60664"/>
    <w:rsid w:val="00A61D27"/>
    <w:rsid w:val="00A66860"/>
    <w:rsid w:val="00A725CA"/>
    <w:rsid w:val="00A7582F"/>
    <w:rsid w:val="00A77AB3"/>
    <w:rsid w:val="00A8008B"/>
    <w:rsid w:val="00A80AC2"/>
    <w:rsid w:val="00A80C58"/>
    <w:rsid w:val="00A86DA9"/>
    <w:rsid w:val="00A9046A"/>
    <w:rsid w:val="00A90E10"/>
    <w:rsid w:val="00A92645"/>
    <w:rsid w:val="00A96596"/>
    <w:rsid w:val="00A9718E"/>
    <w:rsid w:val="00AA19E0"/>
    <w:rsid w:val="00AA2F2D"/>
    <w:rsid w:val="00AA45BC"/>
    <w:rsid w:val="00AA6381"/>
    <w:rsid w:val="00AB56A7"/>
    <w:rsid w:val="00AC013C"/>
    <w:rsid w:val="00AC032D"/>
    <w:rsid w:val="00AC05ED"/>
    <w:rsid w:val="00AC36BA"/>
    <w:rsid w:val="00AC4EFC"/>
    <w:rsid w:val="00AC5AE3"/>
    <w:rsid w:val="00AC6595"/>
    <w:rsid w:val="00AC76DD"/>
    <w:rsid w:val="00AD55F1"/>
    <w:rsid w:val="00AE0E5F"/>
    <w:rsid w:val="00AE0FDC"/>
    <w:rsid w:val="00AE264D"/>
    <w:rsid w:val="00AE3025"/>
    <w:rsid w:val="00AE3240"/>
    <w:rsid w:val="00AE399C"/>
    <w:rsid w:val="00AE3DFB"/>
    <w:rsid w:val="00AE4958"/>
    <w:rsid w:val="00AE5F20"/>
    <w:rsid w:val="00AE5F2B"/>
    <w:rsid w:val="00AF1218"/>
    <w:rsid w:val="00AF1841"/>
    <w:rsid w:val="00AF4B2E"/>
    <w:rsid w:val="00AF7CCC"/>
    <w:rsid w:val="00B009FF"/>
    <w:rsid w:val="00B00CDA"/>
    <w:rsid w:val="00B017B7"/>
    <w:rsid w:val="00B01EA6"/>
    <w:rsid w:val="00B027D3"/>
    <w:rsid w:val="00B02A19"/>
    <w:rsid w:val="00B03E81"/>
    <w:rsid w:val="00B0400C"/>
    <w:rsid w:val="00B046A8"/>
    <w:rsid w:val="00B04734"/>
    <w:rsid w:val="00B0497A"/>
    <w:rsid w:val="00B04FFE"/>
    <w:rsid w:val="00B07EFC"/>
    <w:rsid w:val="00B12DC4"/>
    <w:rsid w:val="00B1316F"/>
    <w:rsid w:val="00B150D3"/>
    <w:rsid w:val="00B16BFD"/>
    <w:rsid w:val="00B177CD"/>
    <w:rsid w:val="00B17E94"/>
    <w:rsid w:val="00B20C2C"/>
    <w:rsid w:val="00B24E4F"/>
    <w:rsid w:val="00B26E22"/>
    <w:rsid w:val="00B30043"/>
    <w:rsid w:val="00B3009D"/>
    <w:rsid w:val="00B32748"/>
    <w:rsid w:val="00B328CC"/>
    <w:rsid w:val="00B32E70"/>
    <w:rsid w:val="00B32F3B"/>
    <w:rsid w:val="00B37D31"/>
    <w:rsid w:val="00B37DDB"/>
    <w:rsid w:val="00B406B9"/>
    <w:rsid w:val="00B406BB"/>
    <w:rsid w:val="00B41E75"/>
    <w:rsid w:val="00B4294A"/>
    <w:rsid w:val="00B44020"/>
    <w:rsid w:val="00B461C5"/>
    <w:rsid w:val="00B4678C"/>
    <w:rsid w:val="00B47561"/>
    <w:rsid w:val="00B53B23"/>
    <w:rsid w:val="00B5507B"/>
    <w:rsid w:val="00B556CC"/>
    <w:rsid w:val="00B557A5"/>
    <w:rsid w:val="00B559B2"/>
    <w:rsid w:val="00B60561"/>
    <w:rsid w:val="00B60869"/>
    <w:rsid w:val="00B6431D"/>
    <w:rsid w:val="00B66517"/>
    <w:rsid w:val="00B66B9F"/>
    <w:rsid w:val="00B701F9"/>
    <w:rsid w:val="00B71FE3"/>
    <w:rsid w:val="00B72128"/>
    <w:rsid w:val="00B730F9"/>
    <w:rsid w:val="00B74968"/>
    <w:rsid w:val="00B80053"/>
    <w:rsid w:val="00B81676"/>
    <w:rsid w:val="00B831CB"/>
    <w:rsid w:val="00B90A68"/>
    <w:rsid w:val="00B92A07"/>
    <w:rsid w:val="00B96034"/>
    <w:rsid w:val="00BA09CB"/>
    <w:rsid w:val="00BA18DA"/>
    <w:rsid w:val="00BA614A"/>
    <w:rsid w:val="00BA65CB"/>
    <w:rsid w:val="00BB08D6"/>
    <w:rsid w:val="00BB0FDF"/>
    <w:rsid w:val="00BB2E95"/>
    <w:rsid w:val="00BB3E49"/>
    <w:rsid w:val="00BB6164"/>
    <w:rsid w:val="00BB682D"/>
    <w:rsid w:val="00BB79DA"/>
    <w:rsid w:val="00BC007D"/>
    <w:rsid w:val="00BC3524"/>
    <w:rsid w:val="00BC7D8E"/>
    <w:rsid w:val="00BD0722"/>
    <w:rsid w:val="00BD40A2"/>
    <w:rsid w:val="00BD7459"/>
    <w:rsid w:val="00BE0701"/>
    <w:rsid w:val="00BE0F11"/>
    <w:rsid w:val="00BE2CB9"/>
    <w:rsid w:val="00BE3575"/>
    <w:rsid w:val="00BE3C7F"/>
    <w:rsid w:val="00BE4642"/>
    <w:rsid w:val="00BE55A8"/>
    <w:rsid w:val="00BE6ED6"/>
    <w:rsid w:val="00BF117B"/>
    <w:rsid w:val="00BF4632"/>
    <w:rsid w:val="00BF6A59"/>
    <w:rsid w:val="00BF7508"/>
    <w:rsid w:val="00C0061A"/>
    <w:rsid w:val="00C02778"/>
    <w:rsid w:val="00C076B9"/>
    <w:rsid w:val="00C07833"/>
    <w:rsid w:val="00C11E34"/>
    <w:rsid w:val="00C123CF"/>
    <w:rsid w:val="00C14404"/>
    <w:rsid w:val="00C1727B"/>
    <w:rsid w:val="00C17BBA"/>
    <w:rsid w:val="00C17D41"/>
    <w:rsid w:val="00C21CFA"/>
    <w:rsid w:val="00C221FA"/>
    <w:rsid w:val="00C24AD0"/>
    <w:rsid w:val="00C27511"/>
    <w:rsid w:val="00C30567"/>
    <w:rsid w:val="00C3112B"/>
    <w:rsid w:val="00C32023"/>
    <w:rsid w:val="00C3393F"/>
    <w:rsid w:val="00C34459"/>
    <w:rsid w:val="00C36450"/>
    <w:rsid w:val="00C37263"/>
    <w:rsid w:val="00C4136B"/>
    <w:rsid w:val="00C41C8B"/>
    <w:rsid w:val="00C449FE"/>
    <w:rsid w:val="00C44A80"/>
    <w:rsid w:val="00C45876"/>
    <w:rsid w:val="00C45F07"/>
    <w:rsid w:val="00C515F2"/>
    <w:rsid w:val="00C51D0C"/>
    <w:rsid w:val="00C523CE"/>
    <w:rsid w:val="00C55696"/>
    <w:rsid w:val="00C55AA2"/>
    <w:rsid w:val="00C60178"/>
    <w:rsid w:val="00C621E2"/>
    <w:rsid w:val="00C63C4A"/>
    <w:rsid w:val="00C67C2F"/>
    <w:rsid w:val="00C70193"/>
    <w:rsid w:val="00C70194"/>
    <w:rsid w:val="00C7349E"/>
    <w:rsid w:val="00C742F1"/>
    <w:rsid w:val="00C74E4B"/>
    <w:rsid w:val="00C77A8A"/>
    <w:rsid w:val="00C96359"/>
    <w:rsid w:val="00C96BCD"/>
    <w:rsid w:val="00C971F3"/>
    <w:rsid w:val="00CA04BD"/>
    <w:rsid w:val="00CA6B4A"/>
    <w:rsid w:val="00CB34C9"/>
    <w:rsid w:val="00CB5C56"/>
    <w:rsid w:val="00CB6022"/>
    <w:rsid w:val="00CB7423"/>
    <w:rsid w:val="00CC03B6"/>
    <w:rsid w:val="00CC0942"/>
    <w:rsid w:val="00CC1EE0"/>
    <w:rsid w:val="00CC3D0D"/>
    <w:rsid w:val="00CC793F"/>
    <w:rsid w:val="00CD1995"/>
    <w:rsid w:val="00CD5E10"/>
    <w:rsid w:val="00CD6F38"/>
    <w:rsid w:val="00CD750E"/>
    <w:rsid w:val="00CE42D9"/>
    <w:rsid w:val="00CE54EE"/>
    <w:rsid w:val="00CE5CB0"/>
    <w:rsid w:val="00CF000C"/>
    <w:rsid w:val="00CF18FF"/>
    <w:rsid w:val="00CF2CAE"/>
    <w:rsid w:val="00CF48DF"/>
    <w:rsid w:val="00CF6A77"/>
    <w:rsid w:val="00CF7938"/>
    <w:rsid w:val="00D004DA"/>
    <w:rsid w:val="00D02D08"/>
    <w:rsid w:val="00D04E04"/>
    <w:rsid w:val="00D10D76"/>
    <w:rsid w:val="00D14653"/>
    <w:rsid w:val="00D16636"/>
    <w:rsid w:val="00D16FCF"/>
    <w:rsid w:val="00D17837"/>
    <w:rsid w:val="00D20CC2"/>
    <w:rsid w:val="00D2566D"/>
    <w:rsid w:val="00D27E3A"/>
    <w:rsid w:val="00D301A2"/>
    <w:rsid w:val="00D31611"/>
    <w:rsid w:val="00D36819"/>
    <w:rsid w:val="00D36A83"/>
    <w:rsid w:val="00D3727F"/>
    <w:rsid w:val="00D45224"/>
    <w:rsid w:val="00D458C7"/>
    <w:rsid w:val="00D46869"/>
    <w:rsid w:val="00D46DC9"/>
    <w:rsid w:val="00D47417"/>
    <w:rsid w:val="00D503F6"/>
    <w:rsid w:val="00D50A83"/>
    <w:rsid w:val="00D53D07"/>
    <w:rsid w:val="00D54261"/>
    <w:rsid w:val="00D54A22"/>
    <w:rsid w:val="00D55F3D"/>
    <w:rsid w:val="00D574F5"/>
    <w:rsid w:val="00D57F24"/>
    <w:rsid w:val="00D60634"/>
    <w:rsid w:val="00D608BF"/>
    <w:rsid w:val="00D61DC3"/>
    <w:rsid w:val="00D623AD"/>
    <w:rsid w:val="00D632A3"/>
    <w:rsid w:val="00D65841"/>
    <w:rsid w:val="00D65CA1"/>
    <w:rsid w:val="00D66410"/>
    <w:rsid w:val="00D6689B"/>
    <w:rsid w:val="00D763F3"/>
    <w:rsid w:val="00D76EDC"/>
    <w:rsid w:val="00D804B7"/>
    <w:rsid w:val="00D83100"/>
    <w:rsid w:val="00D878A2"/>
    <w:rsid w:val="00D9001C"/>
    <w:rsid w:val="00D90A79"/>
    <w:rsid w:val="00D915D3"/>
    <w:rsid w:val="00D927D1"/>
    <w:rsid w:val="00D92A46"/>
    <w:rsid w:val="00D939FD"/>
    <w:rsid w:val="00D94A76"/>
    <w:rsid w:val="00D95544"/>
    <w:rsid w:val="00D959BF"/>
    <w:rsid w:val="00D97BDC"/>
    <w:rsid w:val="00DA2BEB"/>
    <w:rsid w:val="00DA5BA1"/>
    <w:rsid w:val="00DA772D"/>
    <w:rsid w:val="00DB0644"/>
    <w:rsid w:val="00DB0ED4"/>
    <w:rsid w:val="00DB1A8A"/>
    <w:rsid w:val="00DB20B8"/>
    <w:rsid w:val="00DB4441"/>
    <w:rsid w:val="00DB4D86"/>
    <w:rsid w:val="00DB5BC3"/>
    <w:rsid w:val="00DB665B"/>
    <w:rsid w:val="00DB7A0A"/>
    <w:rsid w:val="00DC1C4E"/>
    <w:rsid w:val="00DC4DF8"/>
    <w:rsid w:val="00DC5F08"/>
    <w:rsid w:val="00DC7422"/>
    <w:rsid w:val="00DD11C3"/>
    <w:rsid w:val="00DD221C"/>
    <w:rsid w:val="00DD6A01"/>
    <w:rsid w:val="00DE0C71"/>
    <w:rsid w:val="00DE0E8B"/>
    <w:rsid w:val="00DE536E"/>
    <w:rsid w:val="00DE5CA5"/>
    <w:rsid w:val="00DF21E1"/>
    <w:rsid w:val="00DF2F52"/>
    <w:rsid w:val="00DF3838"/>
    <w:rsid w:val="00E0358A"/>
    <w:rsid w:val="00E04ACA"/>
    <w:rsid w:val="00E04B30"/>
    <w:rsid w:val="00E058D6"/>
    <w:rsid w:val="00E05B69"/>
    <w:rsid w:val="00E10EF0"/>
    <w:rsid w:val="00E11AA4"/>
    <w:rsid w:val="00E13344"/>
    <w:rsid w:val="00E15055"/>
    <w:rsid w:val="00E151F6"/>
    <w:rsid w:val="00E16028"/>
    <w:rsid w:val="00E16963"/>
    <w:rsid w:val="00E17479"/>
    <w:rsid w:val="00E212E5"/>
    <w:rsid w:val="00E21687"/>
    <w:rsid w:val="00E23A00"/>
    <w:rsid w:val="00E25B2E"/>
    <w:rsid w:val="00E323F6"/>
    <w:rsid w:val="00E32FBE"/>
    <w:rsid w:val="00E3609F"/>
    <w:rsid w:val="00E3620C"/>
    <w:rsid w:val="00E402B2"/>
    <w:rsid w:val="00E42AA2"/>
    <w:rsid w:val="00E42FD3"/>
    <w:rsid w:val="00E45279"/>
    <w:rsid w:val="00E46A81"/>
    <w:rsid w:val="00E5291B"/>
    <w:rsid w:val="00E55755"/>
    <w:rsid w:val="00E5792E"/>
    <w:rsid w:val="00E60950"/>
    <w:rsid w:val="00E60F86"/>
    <w:rsid w:val="00E637CB"/>
    <w:rsid w:val="00E63B37"/>
    <w:rsid w:val="00E63E2E"/>
    <w:rsid w:val="00E6511F"/>
    <w:rsid w:val="00E67248"/>
    <w:rsid w:val="00E6730C"/>
    <w:rsid w:val="00E67EFD"/>
    <w:rsid w:val="00E700D4"/>
    <w:rsid w:val="00E7365F"/>
    <w:rsid w:val="00E75DA7"/>
    <w:rsid w:val="00E76D91"/>
    <w:rsid w:val="00E77B05"/>
    <w:rsid w:val="00E8167C"/>
    <w:rsid w:val="00E8291F"/>
    <w:rsid w:val="00E82AF8"/>
    <w:rsid w:val="00E84A61"/>
    <w:rsid w:val="00E86BC9"/>
    <w:rsid w:val="00E90AE4"/>
    <w:rsid w:val="00E92529"/>
    <w:rsid w:val="00E9649F"/>
    <w:rsid w:val="00EA03B5"/>
    <w:rsid w:val="00EA0499"/>
    <w:rsid w:val="00EA13AA"/>
    <w:rsid w:val="00EA1B5F"/>
    <w:rsid w:val="00EA216E"/>
    <w:rsid w:val="00EA22C3"/>
    <w:rsid w:val="00EA27FD"/>
    <w:rsid w:val="00EA4292"/>
    <w:rsid w:val="00EA4488"/>
    <w:rsid w:val="00EA4824"/>
    <w:rsid w:val="00EA5976"/>
    <w:rsid w:val="00EA6D21"/>
    <w:rsid w:val="00EB1788"/>
    <w:rsid w:val="00EB6B35"/>
    <w:rsid w:val="00EB7B53"/>
    <w:rsid w:val="00EC2215"/>
    <w:rsid w:val="00EC29B7"/>
    <w:rsid w:val="00EC3479"/>
    <w:rsid w:val="00EC39B9"/>
    <w:rsid w:val="00EC4C90"/>
    <w:rsid w:val="00EC613E"/>
    <w:rsid w:val="00EC6FD3"/>
    <w:rsid w:val="00ED6A74"/>
    <w:rsid w:val="00EE257B"/>
    <w:rsid w:val="00EE4554"/>
    <w:rsid w:val="00EE6091"/>
    <w:rsid w:val="00EF0047"/>
    <w:rsid w:val="00EF03F2"/>
    <w:rsid w:val="00EF1B1A"/>
    <w:rsid w:val="00EF279A"/>
    <w:rsid w:val="00EF3688"/>
    <w:rsid w:val="00EF4755"/>
    <w:rsid w:val="00F048C1"/>
    <w:rsid w:val="00F053FF"/>
    <w:rsid w:val="00F05F71"/>
    <w:rsid w:val="00F06806"/>
    <w:rsid w:val="00F07A19"/>
    <w:rsid w:val="00F11AFC"/>
    <w:rsid w:val="00F17348"/>
    <w:rsid w:val="00F2364A"/>
    <w:rsid w:val="00F27A68"/>
    <w:rsid w:val="00F31493"/>
    <w:rsid w:val="00F33D6D"/>
    <w:rsid w:val="00F3537F"/>
    <w:rsid w:val="00F35DE8"/>
    <w:rsid w:val="00F371A5"/>
    <w:rsid w:val="00F37F98"/>
    <w:rsid w:val="00F40545"/>
    <w:rsid w:val="00F41ACA"/>
    <w:rsid w:val="00F41C85"/>
    <w:rsid w:val="00F423A0"/>
    <w:rsid w:val="00F432A5"/>
    <w:rsid w:val="00F44E09"/>
    <w:rsid w:val="00F479AF"/>
    <w:rsid w:val="00F5215F"/>
    <w:rsid w:val="00F523CF"/>
    <w:rsid w:val="00F545D4"/>
    <w:rsid w:val="00F546B7"/>
    <w:rsid w:val="00F5679E"/>
    <w:rsid w:val="00F65338"/>
    <w:rsid w:val="00F66D64"/>
    <w:rsid w:val="00F74BA1"/>
    <w:rsid w:val="00F76323"/>
    <w:rsid w:val="00F77822"/>
    <w:rsid w:val="00F77E35"/>
    <w:rsid w:val="00F817FE"/>
    <w:rsid w:val="00F82B05"/>
    <w:rsid w:val="00F86B42"/>
    <w:rsid w:val="00F93268"/>
    <w:rsid w:val="00F939C2"/>
    <w:rsid w:val="00F93F92"/>
    <w:rsid w:val="00F9439E"/>
    <w:rsid w:val="00F94A06"/>
    <w:rsid w:val="00F964FC"/>
    <w:rsid w:val="00FA1ABA"/>
    <w:rsid w:val="00FA1B12"/>
    <w:rsid w:val="00FA490B"/>
    <w:rsid w:val="00FA521A"/>
    <w:rsid w:val="00FB22B0"/>
    <w:rsid w:val="00FB33BA"/>
    <w:rsid w:val="00FB7400"/>
    <w:rsid w:val="00FC0229"/>
    <w:rsid w:val="00FC0443"/>
    <w:rsid w:val="00FC053B"/>
    <w:rsid w:val="00FC081F"/>
    <w:rsid w:val="00FC0ED7"/>
    <w:rsid w:val="00FC4168"/>
    <w:rsid w:val="00FC43A5"/>
    <w:rsid w:val="00FC585E"/>
    <w:rsid w:val="00FC6053"/>
    <w:rsid w:val="00FC6EA6"/>
    <w:rsid w:val="00FC71F2"/>
    <w:rsid w:val="00FC77A3"/>
    <w:rsid w:val="00FD1B77"/>
    <w:rsid w:val="00FD477D"/>
    <w:rsid w:val="00FD50E4"/>
    <w:rsid w:val="00FD6DF7"/>
    <w:rsid w:val="00FD6FFA"/>
    <w:rsid w:val="00FD7355"/>
    <w:rsid w:val="00FE0E0A"/>
    <w:rsid w:val="00FE23A9"/>
    <w:rsid w:val="00FE26EC"/>
    <w:rsid w:val="00FE46FD"/>
    <w:rsid w:val="00FE4D21"/>
    <w:rsid w:val="00FE5C14"/>
    <w:rsid w:val="00FE713C"/>
    <w:rsid w:val="00FE71A7"/>
    <w:rsid w:val="00FE7A63"/>
    <w:rsid w:val="00FE7FAD"/>
    <w:rsid w:val="00FF1255"/>
    <w:rsid w:val="00FF1703"/>
    <w:rsid w:val="00FF4706"/>
    <w:rsid w:val="00FF56AC"/>
    <w:rsid w:val="00FF56BF"/>
    <w:rsid w:val="00FF5A8C"/>
    <w:rsid w:val="00FF6329"/>
    <w:rsid w:val="00FF68FE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5">
      <o:colormenu v:ext="edit" fillcolor="none [1301]" strokecolor="none [3206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0E90"/>
    <w:rPr>
      <w:rFonts w:ascii="Arial" w:eastAsia="SC STKaiti" w:hAnsi="Arial"/>
      <w:sz w:val="22"/>
      <w:szCs w:val="24"/>
      <w:lang w:eastAsia="zh-CN"/>
    </w:rPr>
  </w:style>
  <w:style w:type="paragraph" w:styleId="Heading1">
    <w:name w:val="heading 1"/>
    <w:basedOn w:val="Normal"/>
    <w:next w:val="Line"/>
    <w:link w:val="Heading1Char"/>
    <w:qFormat/>
    <w:rsid w:val="00D57F24"/>
    <w:pPr>
      <w:keepNext/>
      <w:numPr>
        <w:numId w:val="23"/>
      </w:numPr>
      <w:tabs>
        <w:tab w:val="left" w:pos="18"/>
      </w:tabs>
      <w:spacing w:after="200"/>
      <w:outlineLvl w:val="0"/>
    </w:pPr>
    <w:rPr>
      <w:b/>
      <w:bCs/>
      <w:smallCaps/>
      <w:color w:val="000080"/>
      <w:kern w:val="32"/>
      <w:sz w:val="40"/>
      <w:szCs w:val="32"/>
    </w:rPr>
  </w:style>
  <w:style w:type="paragraph" w:styleId="Heading2">
    <w:name w:val="heading 2"/>
    <w:basedOn w:val="Normal"/>
    <w:next w:val="Body"/>
    <w:link w:val="Heading2Char"/>
    <w:qFormat/>
    <w:rsid w:val="00D57F24"/>
    <w:pPr>
      <w:keepNext/>
      <w:numPr>
        <w:ilvl w:val="1"/>
        <w:numId w:val="23"/>
      </w:numPr>
      <w:tabs>
        <w:tab w:val="left" w:pos="720"/>
      </w:tabs>
      <w:spacing w:before="240" w:after="120" w:line="240" w:lineRule="atLeast"/>
      <w:outlineLvl w:val="1"/>
    </w:pPr>
    <w:rPr>
      <w:rFonts w:cs="Arial"/>
      <w:bCs/>
      <w:iCs/>
      <w:color w:val="000080"/>
      <w:sz w:val="28"/>
      <w:szCs w:val="28"/>
    </w:rPr>
  </w:style>
  <w:style w:type="paragraph" w:styleId="Heading3">
    <w:name w:val="heading 3"/>
    <w:basedOn w:val="Normal"/>
    <w:next w:val="Body"/>
    <w:link w:val="Heading3Char"/>
    <w:qFormat/>
    <w:rsid w:val="00CF48DF"/>
    <w:pPr>
      <w:keepNext/>
      <w:numPr>
        <w:ilvl w:val="2"/>
        <w:numId w:val="23"/>
      </w:numPr>
      <w:overflowPunct w:val="0"/>
      <w:autoSpaceDE w:val="0"/>
      <w:autoSpaceDN w:val="0"/>
      <w:adjustRightInd w:val="0"/>
      <w:spacing w:before="200" w:after="200"/>
      <w:textAlignment w:val="baseline"/>
      <w:outlineLvl w:val="2"/>
    </w:pPr>
    <w:rPr>
      <w:rFonts w:cs="Arial"/>
      <w:color w:val="000080"/>
      <w:kern w:val="2"/>
      <w:sz w:val="24"/>
      <w:szCs w:val="20"/>
      <w:lang w:eastAsia="en-US" w:bidi="he-IL"/>
    </w:rPr>
  </w:style>
  <w:style w:type="paragraph" w:styleId="Heading4">
    <w:name w:val="heading 4"/>
    <w:basedOn w:val="Normal"/>
    <w:next w:val="Body"/>
    <w:qFormat/>
    <w:rsid w:val="00D57F24"/>
    <w:pPr>
      <w:keepNext/>
      <w:numPr>
        <w:ilvl w:val="3"/>
        <w:numId w:val="23"/>
      </w:numPr>
      <w:overflowPunct w:val="0"/>
      <w:autoSpaceDE w:val="0"/>
      <w:autoSpaceDN w:val="0"/>
      <w:adjustRightInd w:val="0"/>
      <w:spacing w:before="220"/>
      <w:textAlignment w:val="baseline"/>
      <w:outlineLvl w:val="3"/>
    </w:pPr>
    <w:rPr>
      <w:b/>
      <w:bCs/>
      <w:color w:val="000080"/>
      <w:kern w:val="2"/>
      <w:szCs w:val="20"/>
      <w:lang w:eastAsia="en-US" w:bidi="he-IL"/>
    </w:rPr>
  </w:style>
  <w:style w:type="paragraph" w:styleId="Heading5">
    <w:name w:val="heading 5"/>
    <w:basedOn w:val="Normal"/>
    <w:next w:val="Normal"/>
    <w:qFormat/>
    <w:rsid w:val="00D57F24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57F24"/>
    <w:pPr>
      <w:numPr>
        <w:ilvl w:val="5"/>
        <w:numId w:val="2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D57F24"/>
    <w:pPr>
      <w:numPr>
        <w:ilvl w:val="6"/>
        <w:numId w:val="23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aliases w:val="Appendix"/>
    <w:basedOn w:val="Heading2"/>
    <w:next w:val="Body"/>
    <w:qFormat/>
    <w:rsid w:val="00D57F24"/>
    <w:pPr>
      <w:numPr>
        <w:ilvl w:val="7"/>
      </w:numPr>
      <w:outlineLvl w:val="7"/>
    </w:pPr>
    <w:rPr>
      <w:iCs w:val="0"/>
    </w:rPr>
  </w:style>
  <w:style w:type="paragraph" w:styleId="Heading9">
    <w:name w:val="heading 9"/>
    <w:aliases w:val="AppendixBodyHead"/>
    <w:basedOn w:val="Normal"/>
    <w:next w:val="Normal"/>
    <w:qFormat/>
    <w:rsid w:val="00D57F24"/>
    <w:pPr>
      <w:numPr>
        <w:ilvl w:val="8"/>
        <w:numId w:val="2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_Line"/>
    <w:basedOn w:val="Normal"/>
    <w:next w:val="Heading2"/>
    <w:rsid w:val="00D57F24"/>
    <w:pPr>
      <w:pBdr>
        <w:bottom w:val="single" w:sz="12" w:space="1" w:color="auto"/>
      </w:pBdr>
      <w:spacing w:after="200"/>
    </w:pPr>
    <w:rPr>
      <w:b/>
      <w:bCs/>
      <w:color w:val="000080"/>
      <w:sz w:val="12"/>
    </w:rPr>
  </w:style>
  <w:style w:type="paragraph" w:customStyle="1" w:styleId="Body">
    <w:name w:val="_Body"/>
    <w:basedOn w:val="Normal"/>
    <w:rsid w:val="00D57F24"/>
    <w:pPr>
      <w:spacing w:after="200"/>
      <w:jc w:val="both"/>
    </w:pPr>
    <w:rPr>
      <w:i/>
      <w:iCs/>
      <w:color w:val="0000FF"/>
    </w:rPr>
  </w:style>
  <w:style w:type="paragraph" w:customStyle="1" w:styleId="HeadingPlain">
    <w:name w:val="_HeadingPlain"/>
    <w:basedOn w:val="Normal"/>
    <w:next w:val="Line"/>
    <w:rsid w:val="00D57F24"/>
    <w:pPr>
      <w:pageBreakBefore/>
      <w:spacing w:after="200"/>
      <w:ind w:left="-720"/>
    </w:pPr>
    <w:rPr>
      <w:rFonts w:ascii="Verdana" w:hAnsi="Verdana"/>
      <w:b/>
      <w:bCs/>
      <w:smallCaps/>
      <w:color w:val="000080"/>
      <w:sz w:val="56"/>
    </w:rPr>
  </w:style>
  <w:style w:type="paragraph" w:styleId="Header">
    <w:name w:val="header"/>
    <w:basedOn w:val="Normal"/>
    <w:link w:val="HeaderChar"/>
    <w:rsid w:val="00D57F24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rsid w:val="00D57F24"/>
    <w:pPr>
      <w:tabs>
        <w:tab w:val="center" w:pos="4320"/>
        <w:tab w:val="right" w:pos="8640"/>
      </w:tabs>
    </w:pPr>
    <w:rPr>
      <w:sz w:val="16"/>
    </w:rPr>
  </w:style>
  <w:style w:type="paragraph" w:customStyle="1" w:styleId="Between">
    <w:name w:val="_Between"/>
    <w:basedOn w:val="Normal"/>
    <w:rsid w:val="00D57F24"/>
    <w:rPr>
      <w:sz w:val="12"/>
    </w:rPr>
  </w:style>
  <w:style w:type="paragraph" w:customStyle="1" w:styleId="BodyHeading">
    <w:name w:val="_BodyHeading"/>
    <w:basedOn w:val="Body"/>
    <w:next w:val="Body"/>
    <w:rsid w:val="00D57F24"/>
    <w:pPr>
      <w:keepNext/>
      <w:spacing w:before="240" w:after="60"/>
      <w:jc w:val="left"/>
    </w:pPr>
    <w:rPr>
      <w:b/>
    </w:rPr>
  </w:style>
  <w:style w:type="paragraph" w:customStyle="1" w:styleId="BodySubheading">
    <w:name w:val="_BodySubheading"/>
    <w:basedOn w:val="BodyHeading"/>
    <w:next w:val="Body"/>
    <w:rsid w:val="00D57F24"/>
    <w:pPr>
      <w:spacing w:before="0"/>
    </w:pPr>
    <w:rPr>
      <w:b w:val="0"/>
    </w:rPr>
  </w:style>
  <w:style w:type="paragraph" w:customStyle="1" w:styleId="CaptionSubtitle">
    <w:name w:val="_CaptionSubtitle"/>
    <w:basedOn w:val="Body"/>
    <w:rsid w:val="00D57F24"/>
    <w:pPr>
      <w:keepNext/>
      <w:spacing w:after="160"/>
      <w:jc w:val="left"/>
    </w:pPr>
    <w:rPr>
      <w:i w:val="0"/>
      <w:iCs w:val="0"/>
    </w:rPr>
  </w:style>
  <w:style w:type="paragraph" w:customStyle="1" w:styleId="Source">
    <w:name w:val="_Source"/>
    <w:basedOn w:val="Body"/>
    <w:next w:val="Body"/>
    <w:rsid w:val="00D57F24"/>
    <w:pPr>
      <w:spacing w:before="40" w:after="360"/>
      <w:jc w:val="left"/>
    </w:pPr>
    <w:rPr>
      <w:i w:val="0"/>
      <w:sz w:val="14"/>
    </w:rPr>
  </w:style>
  <w:style w:type="paragraph" w:customStyle="1" w:styleId="Table">
    <w:name w:val="_Table"/>
    <w:basedOn w:val="Normal"/>
    <w:rsid w:val="00D57F24"/>
    <w:pPr>
      <w:spacing w:before="40" w:after="40"/>
      <w:ind w:left="115" w:right="115"/>
    </w:pPr>
    <w:rPr>
      <w:sz w:val="18"/>
    </w:rPr>
  </w:style>
  <w:style w:type="paragraph" w:customStyle="1" w:styleId="TableHead">
    <w:name w:val="_TableHead"/>
    <w:basedOn w:val="Table"/>
    <w:rsid w:val="00D57F24"/>
    <w:pPr>
      <w:keepNext/>
      <w:jc w:val="center"/>
    </w:pPr>
    <w:rPr>
      <w:b/>
      <w:color w:val="000080"/>
      <w:sz w:val="20"/>
    </w:rPr>
  </w:style>
  <w:style w:type="paragraph" w:customStyle="1" w:styleId="TableRowHead">
    <w:name w:val="_TableRowHead"/>
    <w:basedOn w:val="TableHead"/>
    <w:rsid w:val="00D57F24"/>
    <w:pPr>
      <w:jc w:val="left"/>
    </w:pPr>
  </w:style>
  <w:style w:type="paragraph" w:customStyle="1" w:styleId="TableSuperHead">
    <w:name w:val="_TableSuperHead"/>
    <w:basedOn w:val="TableHead"/>
    <w:rsid w:val="00D57F24"/>
    <w:pPr>
      <w:pBdr>
        <w:bottom w:val="single" w:sz="8" w:space="1" w:color="000080"/>
      </w:pBdr>
    </w:pPr>
  </w:style>
  <w:style w:type="paragraph" w:styleId="BlockText">
    <w:name w:val="Block Text"/>
    <w:basedOn w:val="Normal"/>
    <w:rsid w:val="00D57F24"/>
    <w:pPr>
      <w:spacing w:after="120"/>
      <w:ind w:left="1440" w:right="1440"/>
    </w:pPr>
  </w:style>
  <w:style w:type="paragraph" w:styleId="Caption">
    <w:name w:val="caption"/>
    <w:basedOn w:val="Normal"/>
    <w:next w:val="CaptionSubtitle"/>
    <w:qFormat/>
    <w:rsid w:val="00D57F24"/>
    <w:pPr>
      <w:keepNext/>
      <w:spacing w:before="720" w:after="160"/>
    </w:pPr>
    <w:rPr>
      <w:b/>
      <w:bCs/>
      <w:color w:val="000080"/>
      <w:sz w:val="20"/>
      <w:szCs w:val="20"/>
    </w:rPr>
  </w:style>
  <w:style w:type="character" w:styleId="CommentReference">
    <w:name w:val="annotation reference"/>
    <w:basedOn w:val="DefaultParagraphFont"/>
    <w:semiHidden/>
    <w:rsid w:val="00D57F24"/>
    <w:rPr>
      <w:rFonts w:eastAsia="SC STKaiti"/>
      <w:b/>
      <w:caps/>
      <w:vanish/>
      <w:color w:val="FF00FF"/>
      <w:sz w:val="14"/>
      <w:vertAlign w:val="baseline"/>
    </w:rPr>
  </w:style>
  <w:style w:type="paragraph" w:styleId="CommentText">
    <w:name w:val="annotation text"/>
    <w:basedOn w:val="Normal"/>
    <w:semiHidden/>
    <w:rsid w:val="00D57F24"/>
    <w:pPr>
      <w:spacing w:before="220"/>
      <w:ind w:right="-2160"/>
    </w:pPr>
    <w:rPr>
      <w:b/>
      <w:color w:val="000000"/>
      <w:kern w:val="2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D57F24"/>
    <w:rPr>
      <w:rFonts w:eastAsia="SC STKaiti"/>
      <w:vertAlign w:val="superscript"/>
    </w:rPr>
  </w:style>
  <w:style w:type="paragraph" w:styleId="FootnoteText">
    <w:name w:val="footnote text"/>
    <w:basedOn w:val="Normal"/>
    <w:semiHidden/>
    <w:rsid w:val="00D57F24"/>
    <w:pPr>
      <w:ind w:left="86" w:hanging="86"/>
    </w:pPr>
    <w:rPr>
      <w:i/>
      <w:sz w:val="14"/>
      <w:szCs w:val="20"/>
    </w:rPr>
  </w:style>
  <w:style w:type="character" w:styleId="Hyperlink">
    <w:name w:val="Hyperlink"/>
    <w:basedOn w:val="DefaultParagraphFont"/>
    <w:uiPriority w:val="99"/>
    <w:rsid w:val="00D57F24"/>
    <w:rPr>
      <w:rFonts w:eastAsia="SC STKaiti"/>
      <w:color w:val="0000FF"/>
      <w:u w:val="single"/>
    </w:rPr>
  </w:style>
  <w:style w:type="paragraph" w:styleId="ListBullet">
    <w:name w:val="List Bullet"/>
    <w:basedOn w:val="Normal"/>
    <w:autoRedefine/>
    <w:rsid w:val="00D57F24"/>
    <w:pPr>
      <w:numPr>
        <w:numId w:val="1"/>
      </w:numPr>
    </w:pPr>
  </w:style>
  <w:style w:type="paragraph" w:styleId="ListBullet2">
    <w:name w:val="List Bullet 2"/>
    <w:basedOn w:val="Normal"/>
    <w:autoRedefine/>
    <w:rsid w:val="00D57F24"/>
    <w:pPr>
      <w:numPr>
        <w:numId w:val="2"/>
      </w:numPr>
    </w:pPr>
  </w:style>
  <w:style w:type="paragraph" w:styleId="ListBullet3">
    <w:name w:val="List Bullet 3"/>
    <w:basedOn w:val="Normal"/>
    <w:autoRedefine/>
    <w:rsid w:val="00D57F24"/>
    <w:pPr>
      <w:numPr>
        <w:numId w:val="3"/>
      </w:numPr>
    </w:pPr>
  </w:style>
  <w:style w:type="paragraph" w:styleId="ListBullet4">
    <w:name w:val="List Bullet 4"/>
    <w:basedOn w:val="Normal"/>
    <w:autoRedefine/>
    <w:rsid w:val="00D57F24"/>
    <w:pPr>
      <w:numPr>
        <w:numId w:val="4"/>
      </w:numPr>
    </w:pPr>
  </w:style>
  <w:style w:type="paragraph" w:styleId="ListBullet5">
    <w:name w:val="List Bullet 5"/>
    <w:basedOn w:val="Normal"/>
    <w:autoRedefine/>
    <w:rsid w:val="00D57F24"/>
    <w:pPr>
      <w:numPr>
        <w:numId w:val="5"/>
      </w:numPr>
    </w:pPr>
  </w:style>
  <w:style w:type="paragraph" w:styleId="ListNumber">
    <w:name w:val="List Number"/>
    <w:basedOn w:val="Normal"/>
    <w:rsid w:val="00D57F24"/>
    <w:pPr>
      <w:numPr>
        <w:numId w:val="6"/>
      </w:numPr>
    </w:pPr>
  </w:style>
  <w:style w:type="paragraph" w:styleId="ListNumber2">
    <w:name w:val="List Number 2"/>
    <w:basedOn w:val="Normal"/>
    <w:rsid w:val="00D57F24"/>
    <w:pPr>
      <w:numPr>
        <w:numId w:val="7"/>
      </w:numPr>
    </w:pPr>
  </w:style>
  <w:style w:type="paragraph" w:styleId="ListNumber3">
    <w:name w:val="List Number 3"/>
    <w:basedOn w:val="Normal"/>
    <w:rsid w:val="00D57F24"/>
    <w:pPr>
      <w:numPr>
        <w:numId w:val="8"/>
      </w:numPr>
    </w:pPr>
  </w:style>
  <w:style w:type="paragraph" w:styleId="ListNumber4">
    <w:name w:val="List Number 4"/>
    <w:basedOn w:val="Normal"/>
    <w:rsid w:val="00D57F24"/>
    <w:pPr>
      <w:numPr>
        <w:numId w:val="9"/>
      </w:numPr>
    </w:pPr>
  </w:style>
  <w:style w:type="paragraph" w:styleId="ListNumber5">
    <w:name w:val="List Number 5"/>
    <w:basedOn w:val="Normal"/>
    <w:rsid w:val="00D57F24"/>
    <w:pPr>
      <w:numPr>
        <w:numId w:val="10"/>
      </w:numPr>
    </w:pPr>
  </w:style>
  <w:style w:type="character" w:styleId="PageNumber">
    <w:name w:val="page number"/>
    <w:basedOn w:val="DefaultParagraphFont"/>
    <w:rsid w:val="00D57F24"/>
    <w:rPr>
      <w:rFonts w:eastAsia="SC STKaiti"/>
    </w:rPr>
  </w:style>
  <w:style w:type="paragraph" w:styleId="TOC2">
    <w:name w:val="toc 2"/>
    <w:basedOn w:val="Normal"/>
    <w:next w:val="Normal"/>
    <w:uiPriority w:val="39"/>
    <w:rsid w:val="007E62F2"/>
    <w:rPr>
      <w:rFonts w:ascii="Times New Roman" w:hAnsi="Times New Roman"/>
      <w:b/>
      <w:bCs/>
    </w:rPr>
  </w:style>
  <w:style w:type="paragraph" w:styleId="TableofFigures">
    <w:name w:val="table of figures"/>
    <w:basedOn w:val="TOC2"/>
    <w:next w:val="Normal"/>
    <w:semiHidden/>
    <w:rsid w:val="00D57F24"/>
    <w:pPr>
      <w:ind w:left="360"/>
    </w:pPr>
    <w:rPr>
      <w:kern w:val="2"/>
      <w:szCs w:val="20"/>
      <w:lang w:eastAsia="en-US"/>
    </w:rPr>
  </w:style>
  <w:style w:type="paragraph" w:styleId="TOC1">
    <w:name w:val="toc 1"/>
    <w:basedOn w:val="Normal"/>
    <w:next w:val="Normal"/>
    <w:uiPriority w:val="39"/>
    <w:rsid w:val="007E62F2"/>
    <w:pPr>
      <w:spacing w:before="240"/>
    </w:pPr>
    <w:rPr>
      <w:b/>
      <w:bCs/>
      <w:caps/>
      <w:szCs w:val="28"/>
    </w:rPr>
  </w:style>
  <w:style w:type="paragraph" w:styleId="TOC3">
    <w:name w:val="toc 3"/>
    <w:basedOn w:val="TOC2"/>
    <w:next w:val="Normal"/>
    <w:uiPriority w:val="39"/>
    <w:rsid w:val="00395138"/>
    <w:pPr>
      <w:keepNext/>
      <w:ind w:left="245"/>
    </w:pPr>
    <w:rPr>
      <w:b w:val="0"/>
      <w:bCs w:val="0"/>
    </w:rPr>
  </w:style>
  <w:style w:type="paragraph" w:styleId="TOC4">
    <w:name w:val="toc 4"/>
    <w:basedOn w:val="TOC3"/>
    <w:next w:val="Normal"/>
    <w:uiPriority w:val="39"/>
    <w:rsid w:val="00D57F24"/>
    <w:pPr>
      <w:ind w:left="480"/>
    </w:pPr>
  </w:style>
  <w:style w:type="paragraph" w:styleId="TOC5">
    <w:name w:val="toc 5"/>
    <w:basedOn w:val="Normal"/>
    <w:next w:val="Normal"/>
    <w:uiPriority w:val="39"/>
    <w:rsid w:val="00D57F24"/>
    <w:pPr>
      <w:ind w:left="720"/>
    </w:pPr>
    <w:rPr>
      <w:rFonts w:ascii="Times New Roman" w:hAnsi="Times New Roman"/>
    </w:rPr>
  </w:style>
  <w:style w:type="paragraph" w:styleId="TOC6">
    <w:name w:val="toc 6"/>
    <w:basedOn w:val="Normal"/>
    <w:next w:val="Normal"/>
    <w:uiPriority w:val="39"/>
    <w:rsid w:val="00D57F24"/>
    <w:pPr>
      <w:ind w:left="960"/>
    </w:pPr>
    <w:rPr>
      <w:rFonts w:ascii="Times New Roman" w:hAnsi="Times New Roman"/>
    </w:rPr>
  </w:style>
  <w:style w:type="paragraph" w:styleId="TOC7">
    <w:name w:val="toc 7"/>
    <w:basedOn w:val="Normal"/>
    <w:next w:val="Normal"/>
    <w:uiPriority w:val="39"/>
    <w:rsid w:val="00D57F24"/>
    <w:pPr>
      <w:ind w:left="1200"/>
    </w:pPr>
    <w:rPr>
      <w:rFonts w:ascii="Times New Roman" w:hAnsi="Times New Roman"/>
    </w:rPr>
  </w:style>
  <w:style w:type="paragraph" w:styleId="TOC8">
    <w:name w:val="toc 8"/>
    <w:basedOn w:val="TOC2"/>
    <w:next w:val="Normal"/>
    <w:uiPriority w:val="39"/>
    <w:rsid w:val="00D57F24"/>
    <w:pPr>
      <w:ind w:left="1440"/>
    </w:pPr>
    <w:rPr>
      <w:b w:val="0"/>
      <w:bCs w:val="0"/>
    </w:rPr>
  </w:style>
  <w:style w:type="paragraph" w:styleId="TOC9">
    <w:name w:val="toc 9"/>
    <w:basedOn w:val="Normal"/>
    <w:next w:val="Normal"/>
    <w:autoRedefine/>
    <w:uiPriority w:val="39"/>
    <w:rsid w:val="00D57F24"/>
    <w:pPr>
      <w:ind w:left="1680"/>
    </w:pPr>
    <w:rPr>
      <w:rFonts w:ascii="Times New Roman" w:hAnsi="Times New Roman"/>
    </w:rPr>
  </w:style>
  <w:style w:type="paragraph" w:styleId="EndnoteText">
    <w:name w:val="endnote text"/>
    <w:basedOn w:val="Normal"/>
    <w:semiHidden/>
    <w:rsid w:val="00D57F24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D57F24"/>
    <w:rPr>
      <w:rFonts w:eastAsia="SC STKaiti"/>
      <w:vertAlign w:val="superscript"/>
    </w:rPr>
  </w:style>
  <w:style w:type="paragraph" w:customStyle="1" w:styleId="Footnote">
    <w:name w:val="_Footnote"/>
    <w:basedOn w:val="Normal"/>
    <w:rsid w:val="00D57F24"/>
    <w:pPr>
      <w:numPr>
        <w:numId w:val="11"/>
      </w:numPr>
      <w:tabs>
        <w:tab w:val="clear" w:pos="720"/>
        <w:tab w:val="left" w:pos="216"/>
      </w:tabs>
    </w:pPr>
    <w:rPr>
      <w:i/>
      <w:iCs/>
      <w:sz w:val="14"/>
    </w:rPr>
  </w:style>
  <w:style w:type="paragraph" w:customStyle="1" w:styleId="BodyBullet1">
    <w:name w:val="_BodyBullet1"/>
    <w:basedOn w:val="Body"/>
    <w:rsid w:val="00D57F24"/>
    <w:pPr>
      <w:numPr>
        <w:numId w:val="15"/>
      </w:numPr>
      <w:spacing w:before="200" w:after="100"/>
    </w:pPr>
  </w:style>
  <w:style w:type="paragraph" w:customStyle="1" w:styleId="BodyBullet2">
    <w:name w:val="_BodyBullet2"/>
    <w:basedOn w:val="Body"/>
    <w:rsid w:val="00D57F24"/>
    <w:pPr>
      <w:numPr>
        <w:numId w:val="16"/>
      </w:numPr>
      <w:spacing w:after="100"/>
    </w:pPr>
  </w:style>
  <w:style w:type="paragraph" w:customStyle="1" w:styleId="BodyBullet3">
    <w:name w:val="_BodyBullet3"/>
    <w:basedOn w:val="Body"/>
    <w:rsid w:val="00D57F24"/>
    <w:pPr>
      <w:numPr>
        <w:numId w:val="17"/>
      </w:numPr>
      <w:spacing w:after="100"/>
    </w:pPr>
  </w:style>
  <w:style w:type="paragraph" w:customStyle="1" w:styleId="TableBullet1">
    <w:name w:val="_TableBullet1"/>
    <w:basedOn w:val="Table"/>
    <w:rsid w:val="00D57F24"/>
    <w:pPr>
      <w:numPr>
        <w:numId w:val="12"/>
      </w:numPr>
      <w:spacing w:before="0"/>
    </w:pPr>
  </w:style>
  <w:style w:type="paragraph" w:customStyle="1" w:styleId="TableBullet2">
    <w:name w:val="_TableBullet2"/>
    <w:basedOn w:val="Table"/>
    <w:rsid w:val="00D57F24"/>
    <w:pPr>
      <w:numPr>
        <w:numId w:val="13"/>
      </w:numPr>
      <w:spacing w:before="0"/>
    </w:pPr>
  </w:style>
  <w:style w:type="paragraph" w:customStyle="1" w:styleId="TableBullet3">
    <w:name w:val="_TableBullet3"/>
    <w:basedOn w:val="Table"/>
    <w:rsid w:val="00D57F24"/>
    <w:pPr>
      <w:numPr>
        <w:numId w:val="14"/>
      </w:numPr>
      <w:spacing w:before="0"/>
    </w:pPr>
  </w:style>
  <w:style w:type="paragraph" w:customStyle="1" w:styleId="BodyAfterBullet">
    <w:name w:val="_BodyAfterBullet"/>
    <w:basedOn w:val="Body"/>
    <w:rsid w:val="00D57F24"/>
    <w:pPr>
      <w:spacing w:before="200"/>
    </w:pPr>
  </w:style>
  <w:style w:type="paragraph" w:styleId="BodyText">
    <w:name w:val="Body Text"/>
    <w:basedOn w:val="Normal"/>
    <w:rsid w:val="00D57F24"/>
    <w:pPr>
      <w:spacing w:after="120"/>
    </w:pPr>
    <w:rPr>
      <w:rFonts w:ascii="Times New Roman" w:hAnsi="Times New Roman"/>
      <w:sz w:val="20"/>
    </w:rPr>
  </w:style>
  <w:style w:type="paragraph" w:styleId="BodyText2">
    <w:name w:val="Body Text 2"/>
    <w:basedOn w:val="Normal"/>
    <w:rsid w:val="00D57F24"/>
    <w:pPr>
      <w:spacing w:after="120" w:line="480" w:lineRule="auto"/>
    </w:pPr>
  </w:style>
  <w:style w:type="paragraph" w:styleId="BodyText3">
    <w:name w:val="Body Text 3"/>
    <w:basedOn w:val="Normal"/>
    <w:rsid w:val="00D57F2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57F24"/>
    <w:pPr>
      <w:ind w:firstLine="210"/>
    </w:pPr>
  </w:style>
  <w:style w:type="paragraph" w:styleId="BodyTextIndent">
    <w:name w:val="Body Text Indent"/>
    <w:basedOn w:val="Normal"/>
    <w:rsid w:val="00D57F24"/>
    <w:pPr>
      <w:spacing w:after="120"/>
      <w:ind w:left="360"/>
    </w:pPr>
  </w:style>
  <w:style w:type="paragraph" w:styleId="BodyTextFirstIndent2">
    <w:name w:val="Body Text First Indent 2"/>
    <w:basedOn w:val="BodyTextIndent"/>
    <w:rsid w:val="00D57F24"/>
    <w:pPr>
      <w:ind w:firstLine="210"/>
    </w:pPr>
  </w:style>
  <w:style w:type="paragraph" w:styleId="BodyTextIndent2">
    <w:name w:val="Body Text Indent 2"/>
    <w:basedOn w:val="Normal"/>
    <w:rsid w:val="00D57F2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57F2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D57F24"/>
    <w:pPr>
      <w:ind w:left="4320"/>
    </w:pPr>
  </w:style>
  <w:style w:type="paragraph" w:styleId="Date">
    <w:name w:val="Date"/>
    <w:basedOn w:val="Normal"/>
    <w:next w:val="Normal"/>
    <w:rsid w:val="00D57F24"/>
  </w:style>
  <w:style w:type="paragraph" w:styleId="DocumentMap">
    <w:name w:val="Document Map"/>
    <w:basedOn w:val="Normal"/>
    <w:semiHidden/>
    <w:rsid w:val="00D57F24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D57F24"/>
  </w:style>
  <w:style w:type="character" w:styleId="Emphasis">
    <w:name w:val="Emphasis"/>
    <w:basedOn w:val="DefaultParagraphFont"/>
    <w:qFormat/>
    <w:rsid w:val="00D57F24"/>
    <w:rPr>
      <w:rFonts w:eastAsia="SC STKaiti"/>
      <w:i/>
      <w:iCs/>
    </w:rPr>
  </w:style>
  <w:style w:type="paragraph" w:styleId="EnvelopeAddress">
    <w:name w:val="envelope address"/>
    <w:basedOn w:val="Normal"/>
    <w:rsid w:val="00D57F2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D57F24"/>
    <w:rPr>
      <w:rFonts w:cs="Arial"/>
      <w:sz w:val="20"/>
      <w:szCs w:val="20"/>
    </w:rPr>
  </w:style>
  <w:style w:type="character" w:styleId="FollowedHyperlink">
    <w:name w:val="FollowedHyperlink"/>
    <w:basedOn w:val="DefaultParagraphFont"/>
    <w:rsid w:val="00D57F24"/>
    <w:rPr>
      <w:rFonts w:eastAsia="SC STKaiti"/>
      <w:color w:val="800080"/>
      <w:u w:val="single"/>
    </w:rPr>
  </w:style>
  <w:style w:type="character" w:styleId="HTMLAcronym">
    <w:name w:val="HTML Acronym"/>
    <w:basedOn w:val="DefaultParagraphFont"/>
    <w:rsid w:val="00D57F24"/>
    <w:rPr>
      <w:rFonts w:eastAsia="SC STKaiti"/>
    </w:rPr>
  </w:style>
  <w:style w:type="paragraph" w:styleId="HTMLAddress">
    <w:name w:val="HTML Address"/>
    <w:basedOn w:val="Normal"/>
    <w:rsid w:val="00D57F24"/>
    <w:rPr>
      <w:i/>
      <w:iCs/>
    </w:rPr>
  </w:style>
  <w:style w:type="character" w:styleId="HTMLCite">
    <w:name w:val="HTML Cite"/>
    <w:basedOn w:val="DefaultParagraphFont"/>
    <w:rsid w:val="00D57F24"/>
    <w:rPr>
      <w:rFonts w:eastAsia="SC STKaiti"/>
      <w:i/>
      <w:iCs/>
    </w:rPr>
  </w:style>
  <w:style w:type="character" w:styleId="HTMLCode">
    <w:name w:val="HTML Code"/>
    <w:basedOn w:val="DefaultParagraphFont"/>
    <w:rsid w:val="00D57F24"/>
    <w:rPr>
      <w:rFonts w:ascii="Courier New" w:eastAsia="SC STKaiti" w:hAnsi="Courier New"/>
      <w:sz w:val="20"/>
      <w:szCs w:val="20"/>
    </w:rPr>
  </w:style>
  <w:style w:type="character" w:styleId="HTMLDefinition">
    <w:name w:val="HTML Definition"/>
    <w:basedOn w:val="DefaultParagraphFont"/>
    <w:rsid w:val="00D57F24"/>
    <w:rPr>
      <w:rFonts w:eastAsia="SC STKaiti"/>
      <w:i/>
      <w:iCs/>
    </w:rPr>
  </w:style>
  <w:style w:type="character" w:styleId="HTMLKeyboard">
    <w:name w:val="HTML Keyboard"/>
    <w:basedOn w:val="DefaultParagraphFont"/>
    <w:rsid w:val="00D57F24"/>
    <w:rPr>
      <w:rFonts w:ascii="Courier New" w:eastAsia="SC STKaiti" w:hAnsi="Courier New"/>
      <w:sz w:val="20"/>
      <w:szCs w:val="20"/>
    </w:rPr>
  </w:style>
  <w:style w:type="paragraph" w:styleId="HTMLPreformatted">
    <w:name w:val="HTML Preformatted"/>
    <w:basedOn w:val="Normal"/>
    <w:rsid w:val="00D57F24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D57F24"/>
    <w:rPr>
      <w:rFonts w:ascii="Courier New" w:eastAsia="SC STKaiti" w:hAnsi="Courier New"/>
    </w:rPr>
  </w:style>
  <w:style w:type="character" w:styleId="HTMLTypewriter">
    <w:name w:val="HTML Typewriter"/>
    <w:basedOn w:val="DefaultParagraphFont"/>
    <w:rsid w:val="00D57F24"/>
    <w:rPr>
      <w:rFonts w:ascii="Courier New" w:eastAsia="SC STKaiti" w:hAnsi="Courier New"/>
      <w:sz w:val="20"/>
      <w:szCs w:val="20"/>
    </w:rPr>
  </w:style>
  <w:style w:type="character" w:styleId="HTMLVariable">
    <w:name w:val="HTML Variable"/>
    <w:basedOn w:val="DefaultParagraphFont"/>
    <w:rsid w:val="00D57F24"/>
    <w:rPr>
      <w:rFonts w:eastAsia="SC STKaiti"/>
      <w:i/>
      <w:iCs/>
    </w:rPr>
  </w:style>
  <w:style w:type="paragraph" w:styleId="Index1">
    <w:name w:val="index 1"/>
    <w:basedOn w:val="Normal"/>
    <w:next w:val="Normal"/>
    <w:autoRedefine/>
    <w:semiHidden/>
    <w:rsid w:val="00D57F2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57F2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57F2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57F2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57F2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57F2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57F2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57F2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57F2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57F24"/>
    <w:rPr>
      <w:rFonts w:cs="Arial"/>
      <w:b/>
      <w:bCs/>
    </w:rPr>
  </w:style>
  <w:style w:type="character" w:styleId="LineNumber">
    <w:name w:val="line number"/>
    <w:basedOn w:val="DefaultParagraphFont"/>
    <w:rsid w:val="00D57F24"/>
    <w:rPr>
      <w:rFonts w:eastAsia="SC STKaiti"/>
    </w:rPr>
  </w:style>
  <w:style w:type="paragraph" w:styleId="List">
    <w:name w:val="List"/>
    <w:basedOn w:val="Normal"/>
    <w:rsid w:val="00D57F24"/>
    <w:pPr>
      <w:ind w:left="360" w:hanging="360"/>
    </w:pPr>
  </w:style>
  <w:style w:type="paragraph" w:styleId="List2">
    <w:name w:val="List 2"/>
    <w:basedOn w:val="Normal"/>
    <w:rsid w:val="00D57F24"/>
    <w:pPr>
      <w:ind w:left="720" w:hanging="360"/>
    </w:pPr>
  </w:style>
  <w:style w:type="paragraph" w:styleId="List3">
    <w:name w:val="List 3"/>
    <w:basedOn w:val="Normal"/>
    <w:rsid w:val="00D57F24"/>
    <w:pPr>
      <w:ind w:left="1080" w:hanging="360"/>
    </w:pPr>
  </w:style>
  <w:style w:type="paragraph" w:styleId="List4">
    <w:name w:val="List 4"/>
    <w:basedOn w:val="Normal"/>
    <w:rsid w:val="00D57F24"/>
    <w:pPr>
      <w:ind w:left="1440" w:hanging="360"/>
    </w:pPr>
  </w:style>
  <w:style w:type="paragraph" w:styleId="List5">
    <w:name w:val="List 5"/>
    <w:basedOn w:val="Normal"/>
    <w:rsid w:val="00D57F24"/>
    <w:pPr>
      <w:ind w:left="1800" w:hanging="360"/>
    </w:pPr>
  </w:style>
  <w:style w:type="paragraph" w:styleId="ListContinue">
    <w:name w:val="List Continue"/>
    <w:basedOn w:val="Normal"/>
    <w:rsid w:val="00D57F24"/>
    <w:pPr>
      <w:spacing w:after="120"/>
      <w:ind w:left="360"/>
    </w:pPr>
  </w:style>
  <w:style w:type="paragraph" w:styleId="ListContinue2">
    <w:name w:val="List Continue 2"/>
    <w:basedOn w:val="Normal"/>
    <w:rsid w:val="00D57F24"/>
    <w:pPr>
      <w:spacing w:after="120"/>
      <w:ind w:left="720"/>
    </w:pPr>
  </w:style>
  <w:style w:type="paragraph" w:styleId="ListContinue3">
    <w:name w:val="List Continue 3"/>
    <w:basedOn w:val="Normal"/>
    <w:rsid w:val="00D57F24"/>
    <w:pPr>
      <w:spacing w:after="120"/>
      <w:ind w:left="1080"/>
    </w:pPr>
  </w:style>
  <w:style w:type="paragraph" w:styleId="ListContinue4">
    <w:name w:val="List Continue 4"/>
    <w:basedOn w:val="Normal"/>
    <w:rsid w:val="00D57F24"/>
    <w:pPr>
      <w:spacing w:after="120"/>
      <w:ind w:left="1440"/>
    </w:pPr>
  </w:style>
  <w:style w:type="paragraph" w:styleId="ListContinue5">
    <w:name w:val="List Continue 5"/>
    <w:basedOn w:val="Normal"/>
    <w:rsid w:val="00D57F24"/>
    <w:pPr>
      <w:spacing w:after="120"/>
      <w:ind w:left="1800"/>
    </w:pPr>
  </w:style>
  <w:style w:type="paragraph" w:styleId="MacroText">
    <w:name w:val="macro"/>
    <w:semiHidden/>
    <w:rsid w:val="00D57F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SC STKaiti" w:hAnsi="Courier New" w:cs="Courier New"/>
      <w:lang w:eastAsia="zh-CN"/>
    </w:rPr>
  </w:style>
  <w:style w:type="paragraph" w:styleId="MessageHeader">
    <w:name w:val="Message Header"/>
    <w:basedOn w:val="Normal"/>
    <w:rsid w:val="00D57F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link w:val="NormalWebChar"/>
    <w:rsid w:val="00A446E5"/>
    <w:pPr>
      <w:spacing w:after="220"/>
    </w:pPr>
  </w:style>
  <w:style w:type="paragraph" w:styleId="NormalIndent">
    <w:name w:val="Normal Indent"/>
    <w:basedOn w:val="Normal"/>
    <w:rsid w:val="00D57F24"/>
    <w:pPr>
      <w:ind w:left="14"/>
    </w:pPr>
  </w:style>
  <w:style w:type="paragraph" w:styleId="NoteHeading">
    <w:name w:val="Note Heading"/>
    <w:basedOn w:val="Normal"/>
    <w:next w:val="Normal"/>
    <w:rsid w:val="00D57F24"/>
  </w:style>
  <w:style w:type="paragraph" w:styleId="PlainText">
    <w:name w:val="Plain Text"/>
    <w:basedOn w:val="Normal"/>
    <w:link w:val="PlainTextChar"/>
    <w:uiPriority w:val="99"/>
    <w:rsid w:val="00D57F2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D57F24"/>
  </w:style>
  <w:style w:type="paragraph" w:styleId="Signature">
    <w:name w:val="Signature"/>
    <w:basedOn w:val="Normal"/>
    <w:rsid w:val="00D57F24"/>
    <w:pPr>
      <w:ind w:left="4320"/>
    </w:pPr>
  </w:style>
  <w:style w:type="character" w:styleId="Strong">
    <w:name w:val="Strong"/>
    <w:basedOn w:val="DefaultParagraphFont"/>
    <w:qFormat/>
    <w:rsid w:val="00D57F24"/>
    <w:rPr>
      <w:rFonts w:eastAsia="SC STKaiti"/>
      <w:b/>
      <w:bCs/>
    </w:rPr>
  </w:style>
  <w:style w:type="paragraph" w:styleId="Subtitle">
    <w:name w:val="Subtitle"/>
    <w:basedOn w:val="Normal"/>
    <w:qFormat/>
    <w:rsid w:val="00D57F2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D57F24"/>
    <w:pPr>
      <w:ind w:left="240" w:hanging="240"/>
    </w:pPr>
  </w:style>
  <w:style w:type="paragraph" w:styleId="Title">
    <w:name w:val="Title"/>
    <w:basedOn w:val="Normal"/>
    <w:qFormat/>
    <w:rsid w:val="00D57F2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57F24"/>
    <w:pPr>
      <w:spacing w:before="120"/>
    </w:pPr>
    <w:rPr>
      <w:rFonts w:cs="Arial"/>
      <w:b/>
      <w:bCs/>
    </w:rPr>
  </w:style>
  <w:style w:type="paragraph" w:customStyle="1" w:styleId="TableSmall">
    <w:name w:val="_TableSmall"/>
    <w:basedOn w:val="Table"/>
    <w:rsid w:val="00D57F24"/>
    <w:pPr>
      <w:spacing w:before="20" w:after="20"/>
    </w:pPr>
    <w:rPr>
      <w:sz w:val="14"/>
    </w:rPr>
  </w:style>
  <w:style w:type="paragraph" w:customStyle="1" w:styleId="TableRowHeadSmall">
    <w:name w:val="_TableRowHeadSmall"/>
    <w:basedOn w:val="Normal"/>
    <w:rsid w:val="00D57F24"/>
    <w:pPr>
      <w:keepNext/>
      <w:spacing w:before="40" w:after="40"/>
      <w:ind w:right="144"/>
    </w:pPr>
    <w:rPr>
      <w:b/>
      <w:color w:val="000080"/>
      <w:sz w:val="16"/>
    </w:rPr>
  </w:style>
  <w:style w:type="paragraph" w:customStyle="1" w:styleId="TableBulletEm2">
    <w:name w:val="_TableBulletEm2"/>
    <w:basedOn w:val="Normal"/>
    <w:rsid w:val="00D57F24"/>
    <w:pPr>
      <w:numPr>
        <w:ilvl w:val="1"/>
        <w:numId w:val="18"/>
      </w:numPr>
      <w:overflowPunct w:val="0"/>
      <w:autoSpaceDE w:val="0"/>
      <w:autoSpaceDN w:val="0"/>
      <w:adjustRightInd w:val="0"/>
      <w:textAlignment w:val="baseline"/>
    </w:pPr>
    <w:rPr>
      <w:rFonts w:ascii="Helvetica" w:eastAsia="Times New Roman" w:hAnsi="Helvetica"/>
      <w:kern w:val="2"/>
      <w:szCs w:val="20"/>
      <w:lang w:eastAsia="en-US"/>
    </w:rPr>
  </w:style>
  <w:style w:type="paragraph" w:customStyle="1" w:styleId="SubHeadingPlain">
    <w:name w:val="_SubHeadingPlain"/>
    <w:basedOn w:val="HeadingPlain"/>
    <w:rsid w:val="00D57F24"/>
    <w:pPr>
      <w:pageBreakBefore w:val="0"/>
      <w:spacing w:before="120"/>
      <w:ind w:left="0"/>
    </w:pPr>
    <w:rPr>
      <w:b w:val="0"/>
      <w:bCs w:val="0"/>
      <w:sz w:val="40"/>
    </w:rPr>
  </w:style>
  <w:style w:type="paragraph" w:customStyle="1" w:styleId="Tabletext">
    <w:name w:val="!Tabletext"/>
    <w:rsid w:val="00D57F24"/>
    <w:pPr>
      <w:overflowPunct w:val="0"/>
      <w:autoSpaceDE w:val="0"/>
      <w:autoSpaceDN w:val="0"/>
      <w:adjustRightInd w:val="0"/>
      <w:textAlignment w:val="baseline"/>
    </w:pPr>
    <w:rPr>
      <w:rFonts w:ascii="Helvetica" w:eastAsia="Times New Roman" w:hAnsi="Helvetica"/>
      <w:sz w:val="24"/>
    </w:rPr>
  </w:style>
  <w:style w:type="paragraph" w:customStyle="1" w:styleId="Number">
    <w:name w:val="Number"/>
    <w:basedOn w:val="Normal"/>
    <w:rsid w:val="00D57F24"/>
    <w:pPr>
      <w:numPr>
        <w:numId w:val="19"/>
      </w:numPr>
      <w:spacing w:after="60"/>
    </w:pPr>
  </w:style>
  <w:style w:type="paragraph" w:customStyle="1" w:styleId="infoblue">
    <w:name w:val="infoblue"/>
    <w:basedOn w:val="Normal"/>
    <w:next w:val="Body"/>
    <w:rsid w:val="00D57F24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  <w:szCs w:val="20"/>
      <w:lang w:eastAsia="en-US"/>
    </w:rPr>
  </w:style>
  <w:style w:type="paragraph" w:customStyle="1" w:styleId="LineTOC">
    <w:name w:val="_LineTOC"/>
    <w:basedOn w:val="Line"/>
    <w:rsid w:val="00D57F24"/>
    <w:pPr>
      <w:ind w:left="720"/>
    </w:pPr>
  </w:style>
  <w:style w:type="paragraph" w:customStyle="1" w:styleId="IssueStat">
    <w:name w:val="_IssueStat"/>
    <w:basedOn w:val="Body"/>
    <w:rsid w:val="00D57F24"/>
    <w:pPr>
      <w:spacing w:before="320" w:after="3600"/>
      <w:jc w:val="right"/>
    </w:pPr>
    <w:rPr>
      <w:rFonts w:ascii="Verdana" w:hAnsi="Verdana"/>
      <w:b/>
      <w:color w:val="333333"/>
      <w:sz w:val="28"/>
    </w:rPr>
  </w:style>
  <w:style w:type="paragraph" w:customStyle="1" w:styleId="TOC">
    <w:name w:val="_TOC"/>
    <w:basedOn w:val="HeadingPlain"/>
    <w:next w:val="LineTOC"/>
    <w:rsid w:val="00D57F24"/>
    <w:pPr>
      <w:ind w:left="0"/>
    </w:pPr>
  </w:style>
  <w:style w:type="paragraph" w:customStyle="1" w:styleId="Appendix1">
    <w:name w:val="Appendix 1"/>
    <w:basedOn w:val="Normal"/>
    <w:next w:val="Line"/>
    <w:rsid w:val="00D57F24"/>
    <w:pPr>
      <w:pageBreakBefore/>
      <w:numPr>
        <w:numId w:val="20"/>
      </w:numPr>
      <w:spacing w:after="200"/>
    </w:pPr>
    <w:rPr>
      <w:b/>
      <w:color w:val="000080"/>
      <w:sz w:val="52"/>
    </w:rPr>
  </w:style>
  <w:style w:type="paragraph" w:customStyle="1" w:styleId="InfoBlue0">
    <w:name w:val="InfoBlue"/>
    <w:basedOn w:val="Normal"/>
    <w:next w:val="BodyText"/>
    <w:autoRedefine/>
    <w:rsid w:val="00D57F24"/>
    <w:pPr>
      <w:widowControl w:val="0"/>
      <w:spacing w:after="120" w:line="240" w:lineRule="atLeast"/>
    </w:pPr>
    <w:rPr>
      <w:rFonts w:ascii="Times New Roman" w:eastAsia="Times New Roman" w:hAnsi="Times New Roman"/>
      <w:iCs/>
      <w:sz w:val="20"/>
      <w:szCs w:val="20"/>
      <w:lang w:eastAsia="en-US"/>
    </w:rPr>
  </w:style>
  <w:style w:type="table" w:styleId="TableGrid">
    <w:name w:val="Table Grid"/>
    <w:basedOn w:val="TableNormal"/>
    <w:rsid w:val="002C5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">
    <w:name w:val="_Appendix"/>
    <w:basedOn w:val="Normal"/>
    <w:next w:val="Normal"/>
    <w:rsid w:val="00D57F24"/>
    <w:pPr>
      <w:pageBreakBefore/>
      <w:numPr>
        <w:numId w:val="22"/>
      </w:numPr>
    </w:pPr>
    <w:rPr>
      <w:b/>
      <w:color w:val="000080"/>
      <w:sz w:val="52"/>
    </w:rPr>
  </w:style>
  <w:style w:type="paragraph" w:customStyle="1" w:styleId="AppendixSub">
    <w:name w:val="_AppendixSub"/>
    <w:basedOn w:val="Heading2"/>
    <w:rsid w:val="00D57F24"/>
    <w:pPr>
      <w:numPr>
        <w:numId w:val="21"/>
      </w:numPr>
      <w:tabs>
        <w:tab w:val="clear" w:pos="720"/>
      </w:tabs>
      <w:spacing w:line="240" w:lineRule="auto"/>
    </w:pPr>
  </w:style>
  <w:style w:type="character" w:customStyle="1" w:styleId="Heading3Char">
    <w:name w:val="Heading 3 Char"/>
    <w:basedOn w:val="DefaultParagraphFont"/>
    <w:link w:val="Heading3"/>
    <w:rsid w:val="00CF48DF"/>
    <w:rPr>
      <w:rFonts w:ascii="Arial" w:eastAsia="SC STKaiti" w:hAnsi="Arial" w:cs="Arial"/>
      <w:color w:val="000080"/>
      <w:kern w:val="2"/>
      <w:sz w:val="24"/>
      <w:lang w:bidi="he-IL"/>
    </w:rPr>
  </w:style>
  <w:style w:type="paragraph" w:customStyle="1" w:styleId="Normal11pt">
    <w:name w:val="Normal + 11 pt"/>
    <w:basedOn w:val="Body"/>
    <w:rsid w:val="00861E31"/>
    <w:rPr>
      <w:rFonts w:cs="Arial"/>
      <w:i w:val="0"/>
      <w:color w:val="auto"/>
      <w:sz w:val="20"/>
      <w:szCs w:val="20"/>
    </w:rPr>
  </w:style>
  <w:style w:type="paragraph" w:customStyle="1" w:styleId="Normal6pt">
    <w:name w:val="Normal + 6 pt"/>
    <w:aliases w:val="Italic,Blue"/>
    <w:basedOn w:val="Body"/>
    <w:rsid w:val="001423B9"/>
    <w:pPr>
      <w:spacing w:after="0"/>
    </w:pPr>
    <w:rPr>
      <w:lang w:eastAsia="en-US" w:bidi="he-IL"/>
    </w:rPr>
  </w:style>
  <w:style w:type="character" w:customStyle="1" w:styleId="sectiontitle">
    <w:name w:val="sectiontitle"/>
    <w:basedOn w:val="DefaultParagraphFont"/>
    <w:rsid w:val="00E637CB"/>
  </w:style>
  <w:style w:type="paragraph" w:customStyle="1" w:styleId="iTS-BodyText">
    <w:name w:val="!iTS - Body Text"/>
    <w:basedOn w:val="Normal"/>
    <w:rsid w:val="00724680"/>
    <w:pPr>
      <w:widowControl w:val="0"/>
      <w:spacing w:after="120" w:line="260" w:lineRule="exact"/>
    </w:pPr>
    <w:rPr>
      <w:rFonts w:eastAsia="Times New Roman"/>
      <w:sz w:val="18"/>
      <w:szCs w:val="18"/>
      <w:lang w:eastAsia="en-US"/>
    </w:rPr>
  </w:style>
  <w:style w:type="paragraph" w:customStyle="1" w:styleId="iTS-DocumentSubtitle">
    <w:name w:val="!iTS - Document Subtitle"/>
    <w:basedOn w:val="Normal"/>
    <w:rsid w:val="00724680"/>
    <w:pPr>
      <w:spacing w:before="720" w:after="120" w:line="360" w:lineRule="exact"/>
    </w:pPr>
    <w:rPr>
      <w:rFonts w:eastAsia="Times New Roman"/>
      <w:color w:val="0086C6"/>
      <w:sz w:val="32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locked/>
    <w:rsid w:val="00E82AF8"/>
    <w:rPr>
      <w:rFonts w:ascii="Arial" w:eastAsia="SC STKaiti" w:hAnsi="Arial"/>
      <w:b/>
      <w:bCs/>
      <w:smallCaps/>
      <w:color w:val="000080"/>
      <w:kern w:val="32"/>
      <w:sz w:val="40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locked/>
    <w:rsid w:val="00E82AF8"/>
    <w:rPr>
      <w:rFonts w:ascii="Arial" w:eastAsia="SC STKaiti" w:hAnsi="Arial" w:cs="Arial"/>
      <w:bCs/>
      <w:iCs/>
      <w:color w:val="000080"/>
      <w:sz w:val="28"/>
      <w:szCs w:val="28"/>
      <w:lang w:eastAsia="zh-CN"/>
    </w:rPr>
  </w:style>
  <w:style w:type="character" w:customStyle="1" w:styleId="HeaderChar">
    <w:name w:val="Header Char"/>
    <w:basedOn w:val="DefaultParagraphFont"/>
    <w:link w:val="Header"/>
    <w:semiHidden/>
    <w:locked/>
    <w:rsid w:val="00E82AF8"/>
    <w:rPr>
      <w:rFonts w:ascii="Arial" w:eastAsia="SC STKaiti" w:hAnsi="Arial"/>
      <w:sz w:val="16"/>
      <w:szCs w:val="24"/>
      <w:lang w:eastAsia="zh-CN" w:bidi="ar-SA"/>
    </w:rPr>
  </w:style>
  <w:style w:type="character" w:customStyle="1" w:styleId="FooterChar">
    <w:name w:val="Footer Char"/>
    <w:basedOn w:val="DefaultParagraphFont"/>
    <w:link w:val="Footer"/>
    <w:locked/>
    <w:rsid w:val="00E82AF8"/>
    <w:rPr>
      <w:rFonts w:ascii="Arial" w:eastAsia="SC STKaiti" w:hAnsi="Arial"/>
      <w:sz w:val="16"/>
      <w:szCs w:val="24"/>
      <w:lang w:eastAsia="zh-CN" w:bidi="ar-SA"/>
    </w:rPr>
  </w:style>
  <w:style w:type="character" w:customStyle="1" w:styleId="CharChar3">
    <w:name w:val="Char Char3"/>
    <w:basedOn w:val="DefaultParagraphFont"/>
    <w:rsid w:val="00026890"/>
    <w:rPr>
      <w:rFonts w:ascii="Arial" w:eastAsia="SC STKaiti" w:hAnsi="Arial" w:cs="Arial"/>
      <w:b/>
      <w:color w:val="000080"/>
      <w:kern w:val="2"/>
      <w:sz w:val="28"/>
      <w:lang w:bidi="he-IL"/>
    </w:rPr>
  </w:style>
  <w:style w:type="character" w:customStyle="1" w:styleId="CharChar4">
    <w:name w:val="Char Char4"/>
    <w:basedOn w:val="DefaultParagraphFont"/>
    <w:locked/>
    <w:rsid w:val="00026890"/>
    <w:rPr>
      <w:rFonts w:ascii="Arial" w:eastAsia="SC STKaiti" w:hAnsi="Arial" w:cs="Arial"/>
      <w:bCs/>
      <w:iCs/>
      <w:color w:val="000080"/>
      <w:sz w:val="28"/>
      <w:szCs w:val="28"/>
      <w:lang w:eastAsia="zh-CN"/>
    </w:rPr>
  </w:style>
  <w:style w:type="paragraph" w:styleId="BalloonText">
    <w:name w:val="Balloon Text"/>
    <w:basedOn w:val="Normal"/>
    <w:semiHidden/>
    <w:rsid w:val="00DF21E1"/>
    <w:rPr>
      <w:rFonts w:ascii="Tahoma" w:hAnsi="Tahoma" w:cs="Tahoma"/>
      <w:sz w:val="16"/>
      <w:szCs w:val="16"/>
    </w:rPr>
  </w:style>
  <w:style w:type="paragraph" w:customStyle="1" w:styleId="Heading30">
    <w:name w:val="Heading3"/>
    <w:basedOn w:val="Normal"/>
    <w:rsid w:val="00FD6FFA"/>
  </w:style>
  <w:style w:type="character" w:customStyle="1" w:styleId="NormalWebChar">
    <w:name w:val="Normal (Web) Char"/>
    <w:basedOn w:val="DefaultParagraphFont"/>
    <w:link w:val="NormalWeb"/>
    <w:rsid w:val="00C21CFA"/>
    <w:rPr>
      <w:rFonts w:ascii="Arial" w:eastAsia="SC STKaiti" w:hAnsi="Arial"/>
      <w:sz w:val="22"/>
      <w:szCs w:val="24"/>
      <w:lang w:eastAsia="zh-CN" w:bidi="ar-SA"/>
    </w:rPr>
  </w:style>
  <w:style w:type="table" w:styleId="TableClassic2">
    <w:name w:val="Table Classic 2"/>
    <w:basedOn w:val="TableNormal"/>
    <w:rsid w:val="005B6A3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085BB7"/>
    <w:pPr>
      <w:ind w:left="720"/>
      <w:contextualSpacing/>
    </w:pPr>
    <w:rPr>
      <w:rFonts w:ascii="Times New Roman" w:eastAsia="Times New Roman" w:hAnsi="Times New Roman"/>
      <w:sz w:val="24"/>
      <w:lang w:eastAsia="en-US"/>
    </w:rPr>
  </w:style>
  <w:style w:type="paragraph" w:customStyle="1" w:styleId="TableText0">
    <w:name w:val="Table Text"/>
    <w:basedOn w:val="Normal"/>
    <w:rsid w:val="00D004DA"/>
    <w:pPr>
      <w:widowControl w:val="0"/>
      <w:spacing w:before="80" w:after="60"/>
    </w:pPr>
    <w:rPr>
      <w:rFonts w:ascii="Times New Roman" w:eastAsia="Times New Roman" w:hAnsi="Times New Roman"/>
      <w:spacing w:val="-5"/>
      <w:sz w:val="24"/>
      <w:szCs w:val="20"/>
      <w:lang w:val="en-GB" w:eastAsia="en-US"/>
    </w:rPr>
  </w:style>
  <w:style w:type="paragraph" w:customStyle="1" w:styleId="TableHeader">
    <w:name w:val="Table Header"/>
    <w:basedOn w:val="Normal"/>
    <w:rsid w:val="00D004DA"/>
    <w:pPr>
      <w:widowControl w:val="0"/>
      <w:spacing w:after="120"/>
      <w:jc w:val="center"/>
    </w:pPr>
    <w:rPr>
      <w:rFonts w:ascii="Times New Roman" w:eastAsia="Times New Roman" w:hAnsi="Times New Roman"/>
      <w:b/>
      <w:spacing w:val="-5"/>
      <w:sz w:val="16"/>
      <w:szCs w:val="20"/>
      <w:lang w:val="en-GB" w:eastAsia="en-US"/>
    </w:rPr>
  </w:style>
  <w:style w:type="paragraph" w:customStyle="1" w:styleId="TableHead0">
    <w:name w:val="Table Head"/>
    <w:basedOn w:val="NormalIndent"/>
    <w:rsid w:val="00D004DA"/>
    <w:pPr>
      <w:keepNext/>
      <w:keepLines/>
      <w:widowControl w:val="0"/>
      <w:spacing w:after="120"/>
      <w:ind w:left="0"/>
      <w:jc w:val="center"/>
    </w:pPr>
    <w:rPr>
      <w:rFonts w:ascii="Times" w:eastAsia="Times New Roman" w:hAnsi="Times"/>
      <w:b/>
      <w:sz w:val="16"/>
      <w:szCs w:val="20"/>
      <w:lang w:val="en-GB" w:eastAsia="en-US"/>
    </w:rPr>
  </w:style>
  <w:style w:type="paragraph" w:customStyle="1" w:styleId="Head2noTOC">
    <w:name w:val="Head 2 no TOC"/>
    <w:basedOn w:val="Heading2"/>
    <w:next w:val="Normal"/>
    <w:rsid w:val="00D004DA"/>
    <w:pPr>
      <w:keepLines/>
      <w:pBdr>
        <w:top w:val="double" w:sz="6" w:space="1" w:color="auto"/>
        <w:bottom w:val="double" w:sz="6" w:space="1" w:color="auto"/>
      </w:pBdr>
      <w:tabs>
        <w:tab w:val="clear" w:pos="720"/>
      </w:tabs>
      <w:spacing w:line="240" w:lineRule="auto"/>
      <w:ind w:left="708" w:hanging="708"/>
      <w:outlineLvl w:val="9"/>
    </w:pPr>
    <w:rPr>
      <w:rFonts w:ascii="Helvetica" w:eastAsia="Times New Roman" w:hAnsi="Helvetica" w:cs="Times New Roman"/>
      <w:bCs w:val="0"/>
      <w:iCs w:val="0"/>
      <w:color w:val="auto"/>
      <w:sz w:val="24"/>
      <w:szCs w:val="20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D1C8B"/>
    <w:rPr>
      <w:rFonts w:ascii="Courier New" w:eastAsia="SC STKaiti" w:hAnsi="Courier New" w:cs="Courier New"/>
      <w:lang w:eastAsia="zh-CN"/>
    </w:rPr>
  </w:style>
  <w:style w:type="table" w:styleId="TableClassic3">
    <w:name w:val="Table Classic 3"/>
    <w:basedOn w:val="TableNormal"/>
    <w:rsid w:val="00C3445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B17E94"/>
    <w:rPr>
      <w:rFonts w:ascii="Arial" w:eastAsia="SC STKaiti" w:hAnsi="Arial"/>
      <w:sz w:val="22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0E90"/>
    <w:rPr>
      <w:rFonts w:ascii="Arial" w:eastAsia="SC STKaiti" w:hAnsi="Arial"/>
      <w:sz w:val="22"/>
      <w:szCs w:val="24"/>
      <w:lang w:eastAsia="zh-CN"/>
    </w:rPr>
  </w:style>
  <w:style w:type="paragraph" w:styleId="Heading1">
    <w:name w:val="heading 1"/>
    <w:basedOn w:val="Normal"/>
    <w:next w:val="Line"/>
    <w:link w:val="Heading1Char"/>
    <w:qFormat/>
    <w:rsid w:val="00D57F24"/>
    <w:pPr>
      <w:keepNext/>
      <w:numPr>
        <w:numId w:val="23"/>
      </w:numPr>
      <w:tabs>
        <w:tab w:val="left" w:pos="18"/>
      </w:tabs>
      <w:spacing w:after="200"/>
      <w:outlineLvl w:val="0"/>
    </w:pPr>
    <w:rPr>
      <w:b/>
      <w:bCs/>
      <w:smallCaps/>
      <w:color w:val="000080"/>
      <w:kern w:val="32"/>
      <w:sz w:val="40"/>
      <w:szCs w:val="32"/>
    </w:rPr>
  </w:style>
  <w:style w:type="paragraph" w:styleId="Heading2">
    <w:name w:val="heading 2"/>
    <w:basedOn w:val="Normal"/>
    <w:next w:val="Body"/>
    <w:link w:val="Heading2Char"/>
    <w:qFormat/>
    <w:rsid w:val="00D57F24"/>
    <w:pPr>
      <w:keepNext/>
      <w:numPr>
        <w:ilvl w:val="1"/>
        <w:numId w:val="23"/>
      </w:numPr>
      <w:tabs>
        <w:tab w:val="left" w:pos="720"/>
      </w:tabs>
      <w:spacing w:before="240" w:after="120" w:line="240" w:lineRule="atLeast"/>
      <w:outlineLvl w:val="1"/>
    </w:pPr>
    <w:rPr>
      <w:rFonts w:cs="Arial"/>
      <w:bCs/>
      <w:iCs/>
      <w:color w:val="000080"/>
      <w:sz w:val="28"/>
      <w:szCs w:val="28"/>
    </w:rPr>
  </w:style>
  <w:style w:type="paragraph" w:styleId="Heading3">
    <w:name w:val="heading 3"/>
    <w:basedOn w:val="Normal"/>
    <w:next w:val="Body"/>
    <w:link w:val="Heading3Char"/>
    <w:qFormat/>
    <w:rsid w:val="00CF48DF"/>
    <w:pPr>
      <w:keepNext/>
      <w:numPr>
        <w:ilvl w:val="2"/>
        <w:numId w:val="23"/>
      </w:numPr>
      <w:overflowPunct w:val="0"/>
      <w:autoSpaceDE w:val="0"/>
      <w:autoSpaceDN w:val="0"/>
      <w:adjustRightInd w:val="0"/>
      <w:spacing w:before="200" w:after="200"/>
      <w:textAlignment w:val="baseline"/>
      <w:outlineLvl w:val="2"/>
    </w:pPr>
    <w:rPr>
      <w:rFonts w:cs="Arial"/>
      <w:color w:val="000080"/>
      <w:kern w:val="2"/>
      <w:sz w:val="24"/>
      <w:szCs w:val="20"/>
      <w:lang w:eastAsia="en-US" w:bidi="he-IL"/>
    </w:rPr>
  </w:style>
  <w:style w:type="paragraph" w:styleId="Heading4">
    <w:name w:val="heading 4"/>
    <w:basedOn w:val="Normal"/>
    <w:next w:val="Body"/>
    <w:qFormat/>
    <w:rsid w:val="00D57F24"/>
    <w:pPr>
      <w:keepNext/>
      <w:numPr>
        <w:ilvl w:val="3"/>
        <w:numId w:val="23"/>
      </w:numPr>
      <w:overflowPunct w:val="0"/>
      <w:autoSpaceDE w:val="0"/>
      <w:autoSpaceDN w:val="0"/>
      <w:adjustRightInd w:val="0"/>
      <w:spacing w:before="220"/>
      <w:textAlignment w:val="baseline"/>
      <w:outlineLvl w:val="3"/>
    </w:pPr>
    <w:rPr>
      <w:b/>
      <w:bCs/>
      <w:color w:val="000080"/>
      <w:kern w:val="2"/>
      <w:szCs w:val="20"/>
      <w:lang w:eastAsia="en-US" w:bidi="he-IL"/>
    </w:rPr>
  </w:style>
  <w:style w:type="paragraph" w:styleId="Heading5">
    <w:name w:val="heading 5"/>
    <w:basedOn w:val="Normal"/>
    <w:next w:val="Normal"/>
    <w:qFormat/>
    <w:rsid w:val="00D57F24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57F24"/>
    <w:pPr>
      <w:numPr>
        <w:ilvl w:val="5"/>
        <w:numId w:val="2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D57F24"/>
    <w:pPr>
      <w:numPr>
        <w:ilvl w:val="6"/>
        <w:numId w:val="23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aliases w:val="Appendix"/>
    <w:basedOn w:val="Heading2"/>
    <w:next w:val="Body"/>
    <w:qFormat/>
    <w:rsid w:val="00D57F24"/>
    <w:pPr>
      <w:numPr>
        <w:ilvl w:val="7"/>
      </w:numPr>
      <w:outlineLvl w:val="7"/>
    </w:pPr>
    <w:rPr>
      <w:iCs w:val="0"/>
    </w:rPr>
  </w:style>
  <w:style w:type="paragraph" w:styleId="Heading9">
    <w:name w:val="heading 9"/>
    <w:aliases w:val="AppendixBodyHead"/>
    <w:basedOn w:val="Normal"/>
    <w:next w:val="Normal"/>
    <w:qFormat/>
    <w:rsid w:val="00D57F24"/>
    <w:pPr>
      <w:numPr>
        <w:ilvl w:val="8"/>
        <w:numId w:val="2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_Line"/>
    <w:basedOn w:val="Normal"/>
    <w:next w:val="Heading2"/>
    <w:rsid w:val="00D57F24"/>
    <w:pPr>
      <w:pBdr>
        <w:bottom w:val="single" w:sz="12" w:space="1" w:color="auto"/>
      </w:pBdr>
      <w:spacing w:after="200"/>
    </w:pPr>
    <w:rPr>
      <w:b/>
      <w:bCs/>
      <w:color w:val="000080"/>
      <w:sz w:val="12"/>
    </w:rPr>
  </w:style>
  <w:style w:type="paragraph" w:customStyle="1" w:styleId="Body">
    <w:name w:val="_Body"/>
    <w:basedOn w:val="Normal"/>
    <w:rsid w:val="00D57F24"/>
    <w:pPr>
      <w:spacing w:after="200"/>
      <w:jc w:val="both"/>
    </w:pPr>
    <w:rPr>
      <w:i/>
      <w:iCs/>
      <w:color w:val="0000FF"/>
    </w:rPr>
  </w:style>
  <w:style w:type="paragraph" w:customStyle="1" w:styleId="HeadingPlain">
    <w:name w:val="_HeadingPlain"/>
    <w:basedOn w:val="Normal"/>
    <w:next w:val="Line"/>
    <w:rsid w:val="00D57F24"/>
    <w:pPr>
      <w:pageBreakBefore/>
      <w:spacing w:after="200"/>
      <w:ind w:left="-720"/>
    </w:pPr>
    <w:rPr>
      <w:rFonts w:ascii="Verdana" w:hAnsi="Verdana"/>
      <w:b/>
      <w:bCs/>
      <w:smallCaps/>
      <w:color w:val="000080"/>
      <w:sz w:val="56"/>
    </w:rPr>
  </w:style>
  <w:style w:type="paragraph" w:styleId="Header">
    <w:name w:val="header"/>
    <w:basedOn w:val="Normal"/>
    <w:link w:val="HeaderChar"/>
    <w:rsid w:val="00D57F24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rsid w:val="00D57F24"/>
    <w:pPr>
      <w:tabs>
        <w:tab w:val="center" w:pos="4320"/>
        <w:tab w:val="right" w:pos="8640"/>
      </w:tabs>
    </w:pPr>
    <w:rPr>
      <w:sz w:val="16"/>
    </w:rPr>
  </w:style>
  <w:style w:type="paragraph" w:customStyle="1" w:styleId="Between">
    <w:name w:val="_Between"/>
    <w:basedOn w:val="Normal"/>
    <w:rsid w:val="00D57F24"/>
    <w:rPr>
      <w:sz w:val="12"/>
    </w:rPr>
  </w:style>
  <w:style w:type="paragraph" w:customStyle="1" w:styleId="BodyHeading">
    <w:name w:val="_BodyHeading"/>
    <w:basedOn w:val="Body"/>
    <w:next w:val="Body"/>
    <w:rsid w:val="00D57F24"/>
    <w:pPr>
      <w:keepNext/>
      <w:spacing w:before="240" w:after="60"/>
      <w:jc w:val="left"/>
    </w:pPr>
    <w:rPr>
      <w:b/>
    </w:rPr>
  </w:style>
  <w:style w:type="paragraph" w:customStyle="1" w:styleId="BodySubheading">
    <w:name w:val="_BodySubheading"/>
    <w:basedOn w:val="BodyHeading"/>
    <w:next w:val="Body"/>
    <w:rsid w:val="00D57F24"/>
    <w:pPr>
      <w:spacing w:before="0"/>
    </w:pPr>
    <w:rPr>
      <w:b w:val="0"/>
    </w:rPr>
  </w:style>
  <w:style w:type="paragraph" w:customStyle="1" w:styleId="CaptionSubtitle">
    <w:name w:val="_CaptionSubtitle"/>
    <w:basedOn w:val="Body"/>
    <w:rsid w:val="00D57F24"/>
    <w:pPr>
      <w:keepNext/>
      <w:spacing w:after="160"/>
      <w:jc w:val="left"/>
    </w:pPr>
    <w:rPr>
      <w:i w:val="0"/>
      <w:iCs w:val="0"/>
    </w:rPr>
  </w:style>
  <w:style w:type="paragraph" w:customStyle="1" w:styleId="Source">
    <w:name w:val="_Source"/>
    <w:basedOn w:val="Body"/>
    <w:next w:val="Body"/>
    <w:rsid w:val="00D57F24"/>
    <w:pPr>
      <w:spacing w:before="40" w:after="360"/>
      <w:jc w:val="left"/>
    </w:pPr>
    <w:rPr>
      <w:i w:val="0"/>
      <w:sz w:val="14"/>
    </w:rPr>
  </w:style>
  <w:style w:type="paragraph" w:customStyle="1" w:styleId="Table">
    <w:name w:val="_Table"/>
    <w:basedOn w:val="Normal"/>
    <w:rsid w:val="00D57F24"/>
    <w:pPr>
      <w:spacing w:before="40" w:after="40"/>
      <w:ind w:left="115" w:right="115"/>
    </w:pPr>
    <w:rPr>
      <w:sz w:val="18"/>
    </w:rPr>
  </w:style>
  <w:style w:type="paragraph" w:customStyle="1" w:styleId="TableHead">
    <w:name w:val="_TableHead"/>
    <w:basedOn w:val="Table"/>
    <w:rsid w:val="00D57F24"/>
    <w:pPr>
      <w:keepNext/>
      <w:jc w:val="center"/>
    </w:pPr>
    <w:rPr>
      <w:b/>
      <w:color w:val="000080"/>
      <w:sz w:val="20"/>
    </w:rPr>
  </w:style>
  <w:style w:type="paragraph" w:customStyle="1" w:styleId="TableRowHead">
    <w:name w:val="_TableRowHead"/>
    <w:basedOn w:val="TableHead"/>
    <w:rsid w:val="00D57F24"/>
    <w:pPr>
      <w:jc w:val="left"/>
    </w:pPr>
  </w:style>
  <w:style w:type="paragraph" w:customStyle="1" w:styleId="TableSuperHead">
    <w:name w:val="_TableSuperHead"/>
    <w:basedOn w:val="TableHead"/>
    <w:rsid w:val="00D57F24"/>
    <w:pPr>
      <w:pBdr>
        <w:bottom w:val="single" w:sz="8" w:space="1" w:color="000080"/>
      </w:pBdr>
    </w:pPr>
  </w:style>
  <w:style w:type="paragraph" w:styleId="BlockText">
    <w:name w:val="Block Text"/>
    <w:basedOn w:val="Normal"/>
    <w:rsid w:val="00D57F24"/>
    <w:pPr>
      <w:spacing w:after="120"/>
      <w:ind w:left="1440" w:right="1440"/>
    </w:pPr>
  </w:style>
  <w:style w:type="paragraph" w:styleId="Caption">
    <w:name w:val="caption"/>
    <w:basedOn w:val="Normal"/>
    <w:next w:val="CaptionSubtitle"/>
    <w:qFormat/>
    <w:rsid w:val="00D57F24"/>
    <w:pPr>
      <w:keepNext/>
      <w:spacing w:before="720" w:after="160"/>
    </w:pPr>
    <w:rPr>
      <w:b/>
      <w:bCs/>
      <w:color w:val="000080"/>
      <w:sz w:val="20"/>
      <w:szCs w:val="20"/>
    </w:rPr>
  </w:style>
  <w:style w:type="character" w:styleId="CommentReference">
    <w:name w:val="annotation reference"/>
    <w:basedOn w:val="DefaultParagraphFont"/>
    <w:semiHidden/>
    <w:rsid w:val="00D57F24"/>
    <w:rPr>
      <w:rFonts w:eastAsia="SC STKaiti"/>
      <w:b/>
      <w:caps/>
      <w:vanish/>
      <w:color w:val="FF00FF"/>
      <w:sz w:val="14"/>
      <w:vertAlign w:val="baseline"/>
    </w:rPr>
  </w:style>
  <w:style w:type="paragraph" w:styleId="CommentText">
    <w:name w:val="annotation text"/>
    <w:basedOn w:val="Normal"/>
    <w:semiHidden/>
    <w:rsid w:val="00D57F24"/>
    <w:pPr>
      <w:spacing w:before="220"/>
      <w:ind w:right="-2160"/>
    </w:pPr>
    <w:rPr>
      <w:b/>
      <w:color w:val="000000"/>
      <w:kern w:val="2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D57F24"/>
    <w:rPr>
      <w:rFonts w:eastAsia="SC STKaiti"/>
      <w:vertAlign w:val="superscript"/>
    </w:rPr>
  </w:style>
  <w:style w:type="paragraph" w:styleId="FootnoteText">
    <w:name w:val="footnote text"/>
    <w:basedOn w:val="Normal"/>
    <w:semiHidden/>
    <w:rsid w:val="00D57F24"/>
    <w:pPr>
      <w:ind w:left="86" w:hanging="86"/>
    </w:pPr>
    <w:rPr>
      <w:i/>
      <w:sz w:val="14"/>
      <w:szCs w:val="20"/>
    </w:rPr>
  </w:style>
  <w:style w:type="character" w:styleId="Hyperlink">
    <w:name w:val="Hyperlink"/>
    <w:basedOn w:val="DefaultParagraphFont"/>
    <w:uiPriority w:val="99"/>
    <w:rsid w:val="00D57F24"/>
    <w:rPr>
      <w:rFonts w:eastAsia="SC STKaiti"/>
      <w:color w:val="0000FF"/>
      <w:u w:val="single"/>
    </w:rPr>
  </w:style>
  <w:style w:type="paragraph" w:styleId="ListBullet">
    <w:name w:val="List Bullet"/>
    <w:basedOn w:val="Normal"/>
    <w:autoRedefine/>
    <w:rsid w:val="00D57F24"/>
    <w:pPr>
      <w:numPr>
        <w:numId w:val="1"/>
      </w:numPr>
    </w:pPr>
  </w:style>
  <w:style w:type="paragraph" w:styleId="ListBullet2">
    <w:name w:val="List Bullet 2"/>
    <w:basedOn w:val="Normal"/>
    <w:autoRedefine/>
    <w:rsid w:val="00D57F24"/>
    <w:pPr>
      <w:numPr>
        <w:numId w:val="2"/>
      </w:numPr>
    </w:pPr>
  </w:style>
  <w:style w:type="paragraph" w:styleId="ListBullet3">
    <w:name w:val="List Bullet 3"/>
    <w:basedOn w:val="Normal"/>
    <w:autoRedefine/>
    <w:rsid w:val="00D57F24"/>
    <w:pPr>
      <w:numPr>
        <w:numId w:val="3"/>
      </w:numPr>
    </w:pPr>
  </w:style>
  <w:style w:type="paragraph" w:styleId="ListBullet4">
    <w:name w:val="List Bullet 4"/>
    <w:basedOn w:val="Normal"/>
    <w:autoRedefine/>
    <w:rsid w:val="00D57F24"/>
    <w:pPr>
      <w:numPr>
        <w:numId w:val="4"/>
      </w:numPr>
    </w:pPr>
  </w:style>
  <w:style w:type="paragraph" w:styleId="ListBullet5">
    <w:name w:val="List Bullet 5"/>
    <w:basedOn w:val="Normal"/>
    <w:autoRedefine/>
    <w:rsid w:val="00D57F24"/>
    <w:pPr>
      <w:numPr>
        <w:numId w:val="5"/>
      </w:numPr>
    </w:pPr>
  </w:style>
  <w:style w:type="paragraph" w:styleId="ListNumber">
    <w:name w:val="List Number"/>
    <w:basedOn w:val="Normal"/>
    <w:rsid w:val="00D57F24"/>
    <w:pPr>
      <w:numPr>
        <w:numId w:val="6"/>
      </w:numPr>
    </w:pPr>
  </w:style>
  <w:style w:type="paragraph" w:styleId="ListNumber2">
    <w:name w:val="List Number 2"/>
    <w:basedOn w:val="Normal"/>
    <w:rsid w:val="00D57F24"/>
    <w:pPr>
      <w:numPr>
        <w:numId w:val="7"/>
      </w:numPr>
    </w:pPr>
  </w:style>
  <w:style w:type="paragraph" w:styleId="ListNumber3">
    <w:name w:val="List Number 3"/>
    <w:basedOn w:val="Normal"/>
    <w:rsid w:val="00D57F24"/>
    <w:pPr>
      <w:numPr>
        <w:numId w:val="8"/>
      </w:numPr>
    </w:pPr>
  </w:style>
  <w:style w:type="paragraph" w:styleId="ListNumber4">
    <w:name w:val="List Number 4"/>
    <w:basedOn w:val="Normal"/>
    <w:rsid w:val="00D57F24"/>
    <w:pPr>
      <w:numPr>
        <w:numId w:val="9"/>
      </w:numPr>
    </w:pPr>
  </w:style>
  <w:style w:type="paragraph" w:styleId="ListNumber5">
    <w:name w:val="List Number 5"/>
    <w:basedOn w:val="Normal"/>
    <w:rsid w:val="00D57F24"/>
    <w:pPr>
      <w:numPr>
        <w:numId w:val="10"/>
      </w:numPr>
    </w:pPr>
  </w:style>
  <w:style w:type="character" w:styleId="PageNumber">
    <w:name w:val="page number"/>
    <w:basedOn w:val="DefaultParagraphFont"/>
    <w:rsid w:val="00D57F24"/>
    <w:rPr>
      <w:rFonts w:eastAsia="SC STKaiti"/>
    </w:rPr>
  </w:style>
  <w:style w:type="paragraph" w:styleId="TOC2">
    <w:name w:val="toc 2"/>
    <w:basedOn w:val="Normal"/>
    <w:next w:val="Normal"/>
    <w:uiPriority w:val="39"/>
    <w:rsid w:val="007E62F2"/>
    <w:rPr>
      <w:rFonts w:ascii="Times New Roman" w:hAnsi="Times New Roman"/>
      <w:b/>
      <w:bCs/>
    </w:rPr>
  </w:style>
  <w:style w:type="paragraph" w:styleId="TableofFigures">
    <w:name w:val="table of figures"/>
    <w:basedOn w:val="TOC2"/>
    <w:next w:val="Normal"/>
    <w:semiHidden/>
    <w:rsid w:val="00D57F24"/>
    <w:pPr>
      <w:ind w:left="360"/>
    </w:pPr>
    <w:rPr>
      <w:kern w:val="2"/>
      <w:szCs w:val="20"/>
      <w:lang w:eastAsia="en-US"/>
    </w:rPr>
  </w:style>
  <w:style w:type="paragraph" w:styleId="TOC1">
    <w:name w:val="toc 1"/>
    <w:basedOn w:val="Normal"/>
    <w:next w:val="Normal"/>
    <w:uiPriority w:val="39"/>
    <w:rsid w:val="007E62F2"/>
    <w:pPr>
      <w:spacing w:before="240"/>
    </w:pPr>
    <w:rPr>
      <w:b/>
      <w:bCs/>
      <w:caps/>
      <w:szCs w:val="28"/>
    </w:rPr>
  </w:style>
  <w:style w:type="paragraph" w:styleId="TOC3">
    <w:name w:val="toc 3"/>
    <w:basedOn w:val="TOC2"/>
    <w:next w:val="Normal"/>
    <w:uiPriority w:val="39"/>
    <w:rsid w:val="00395138"/>
    <w:pPr>
      <w:keepNext/>
      <w:ind w:left="245"/>
    </w:pPr>
    <w:rPr>
      <w:b w:val="0"/>
      <w:bCs w:val="0"/>
    </w:rPr>
  </w:style>
  <w:style w:type="paragraph" w:styleId="TOC4">
    <w:name w:val="toc 4"/>
    <w:basedOn w:val="TOC3"/>
    <w:next w:val="Normal"/>
    <w:uiPriority w:val="39"/>
    <w:rsid w:val="00D57F24"/>
    <w:pPr>
      <w:ind w:left="480"/>
    </w:pPr>
  </w:style>
  <w:style w:type="paragraph" w:styleId="TOC5">
    <w:name w:val="toc 5"/>
    <w:basedOn w:val="Normal"/>
    <w:next w:val="Normal"/>
    <w:uiPriority w:val="39"/>
    <w:rsid w:val="00D57F24"/>
    <w:pPr>
      <w:ind w:left="720"/>
    </w:pPr>
    <w:rPr>
      <w:rFonts w:ascii="Times New Roman" w:hAnsi="Times New Roman"/>
    </w:rPr>
  </w:style>
  <w:style w:type="paragraph" w:styleId="TOC6">
    <w:name w:val="toc 6"/>
    <w:basedOn w:val="Normal"/>
    <w:next w:val="Normal"/>
    <w:uiPriority w:val="39"/>
    <w:rsid w:val="00D57F24"/>
    <w:pPr>
      <w:ind w:left="960"/>
    </w:pPr>
    <w:rPr>
      <w:rFonts w:ascii="Times New Roman" w:hAnsi="Times New Roman"/>
    </w:rPr>
  </w:style>
  <w:style w:type="paragraph" w:styleId="TOC7">
    <w:name w:val="toc 7"/>
    <w:basedOn w:val="Normal"/>
    <w:next w:val="Normal"/>
    <w:uiPriority w:val="39"/>
    <w:rsid w:val="00D57F24"/>
    <w:pPr>
      <w:ind w:left="1200"/>
    </w:pPr>
    <w:rPr>
      <w:rFonts w:ascii="Times New Roman" w:hAnsi="Times New Roman"/>
    </w:rPr>
  </w:style>
  <w:style w:type="paragraph" w:styleId="TOC8">
    <w:name w:val="toc 8"/>
    <w:basedOn w:val="TOC2"/>
    <w:next w:val="Normal"/>
    <w:uiPriority w:val="39"/>
    <w:rsid w:val="00D57F24"/>
    <w:pPr>
      <w:ind w:left="1440"/>
    </w:pPr>
    <w:rPr>
      <w:b w:val="0"/>
      <w:bCs w:val="0"/>
    </w:rPr>
  </w:style>
  <w:style w:type="paragraph" w:styleId="TOC9">
    <w:name w:val="toc 9"/>
    <w:basedOn w:val="Normal"/>
    <w:next w:val="Normal"/>
    <w:autoRedefine/>
    <w:uiPriority w:val="39"/>
    <w:rsid w:val="00D57F24"/>
    <w:pPr>
      <w:ind w:left="1680"/>
    </w:pPr>
    <w:rPr>
      <w:rFonts w:ascii="Times New Roman" w:hAnsi="Times New Roman"/>
    </w:rPr>
  </w:style>
  <w:style w:type="paragraph" w:styleId="EndnoteText">
    <w:name w:val="endnote text"/>
    <w:basedOn w:val="Normal"/>
    <w:semiHidden/>
    <w:rsid w:val="00D57F24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D57F24"/>
    <w:rPr>
      <w:rFonts w:eastAsia="SC STKaiti"/>
      <w:vertAlign w:val="superscript"/>
    </w:rPr>
  </w:style>
  <w:style w:type="paragraph" w:customStyle="1" w:styleId="Footnote">
    <w:name w:val="_Footnote"/>
    <w:basedOn w:val="Normal"/>
    <w:rsid w:val="00D57F24"/>
    <w:pPr>
      <w:numPr>
        <w:numId w:val="11"/>
      </w:numPr>
      <w:tabs>
        <w:tab w:val="clear" w:pos="720"/>
        <w:tab w:val="left" w:pos="216"/>
      </w:tabs>
    </w:pPr>
    <w:rPr>
      <w:i/>
      <w:iCs/>
      <w:sz w:val="14"/>
    </w:rPr>
  </w:style>
  <w:style w:type="paragraph" w:customStyle="1" w:styleId="BodyBullet1">
    <w:name w:val="_BodyBullet1"/>
    <w:basedOn w:val="Body"/>
    <w:rsid w:val="00D57F24"/>
    <w:pPr>
      <w:numPr>
        <w:numId w:val="15"/>
      </w:numPr>
      <w:spacing w:before="200" w:after="100"/>
    </w:pPr>
  </w:style>
  <w:style w:type="paragraph" w:customStyle="1" w:styleId="BodyBullet2">
    <w:name w:val="_BodyBullet2"/>
    <w:basedOn w:val="Body"/>
    <w:rsid w:val="00D57F24"/>
    <w:pPr>
      <w:numPr>
        <w:numId w:val="16"/>
      </w:numPr>
      <w:spacing w:after="100"/>
    </w:pPr>
  </w:style>
  <w:style w:type="paragraph" w:customStyle="1" w:styleId="BodyBullet3">
    <w:name w:val="_BodyBullet3"/>
    <w:basedOn w:val="Body"/>
    <w:rsid w:val="00D57F24"/>
    <w:pPr>
      <w:numPr>
        <w:numId w:val="17"/>
      </w:numPr>
      <w:spacing w:after="100"/>
    </w:pPr>
  </w:style>
  <w:style w:type="paragraph" w:customStyle="1" w:styleId="TableBullet1">
    <w:name w:val="_TableBullet1"/>
    <w:basedOn w:val="Table"/>
    <w:rsid w:val="00D57F24"/>
    <w:pPr>
      <w:numPr>
        <w:numId w:val="12"/>
      </w:numPr>
      <w:spacing w:before="0"/>
    </w:pPr>
  </w:style>
  <w:style w:type="paragraph" w:customStyle="1" w:styleId="TableBullet2">
    <w:name w:val="_TableBullet2"/>
    <w:basedOn w:val="Table"/>
    <w:rsid w:val="00D57F24"/>
    <w:pPr>
      <w:numPr>
        <w:numId w:val="13"/>
      </w:numPr>
      <w:spacing w:before="0"/>
    </w:pPr>
  </w:style>
  <w:style w:type="paragraph" w:customStyle="1" w:styleId="TableBullet3">
    <w:name w:val="_TableBullet3"/>
    <w:basedOn w:val="Table"/>
    <w:rsid w:val="00D57F24"/>
    <w:pPr>
      <w:numPr>
        <w:numId w:val="14"/>
      </w:numPr>
      <w:spacing w:before="0"/>
    </w:pPr>
  </w:style>
  <w:style w:type="paragraph" w:customStyle="1" w:styleId="BodyAfterBullet">
    <w:name w:val="_BodyAfterBullet"/>
    <w:basedOn w:val="Body"/>
    <w:rsid w:val="00D57F24"/>
    <w:pPr>
      <w:spacing w:before="200"/>
    </w:pPr>
  </w:style>
  <w:style w:type="paragraph" w:styleId="BodyText">
    <w:name w:val="Body Text"/>
    <w:basedOn w:val="Normal"/>
    <w:rsid w:val="00D57F24"/>
    <w:pPr>
      <w:spacing w:after="120"/>
    </w:pPr>
    <w:rPr>
      <w:rFonts w:ascii="Times New Roman" w:hAnsi="Times New Roman"/>
      <w:sz w:val="20"/>
    </w:rPr>
  </w:style>
  <w:style w:type="paragraph" w:styleId="BodyText2">
    <w:name w:val="Body Text 2"/>
    <w:basedOn w:val="Normal"/>
    <w:rsid w:val="00D57F24"/>
    <w:pPr>
      <w:spacing w:after="120" w:line="480" w:lineRule="auto"/>
    </w:pPr>
  </w:style>
  <w:style w:type="paragraph" w:styleId="BodyText3">
    <w:name w:val="Body Text 3"/>
    <w:basedOn w:val="Normal"/>
    <w:rsid w:val="00D57F2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57F24"/>
    <w:pPr>
      <w:ind w:firstLine="210"/>
    </w:pPr>
  </w:style>
  <w:style w:type="paragraph" w:styleId="BodyTextIndent">
    <w:name w:val="Body Text Indent"/>
    <w:basedOn w:val="Normal"/>
    <w:rsid w:val="00D57F24"/>
    <w:pPr>
      <w:spacing w:after="120"/>
      <w:ind w:left="360"/>
    </w:pPr>
  </w:style>
  <w:style w:type="paragraph" w:styleId="BodyTextFirstIndent2">
    <w:name w:val="Body Text First Indent 2"/>
    <w:basedOn w:val="BodyTextIndent"/>
    <w:rsid w:val="00D57F24"/>
    <w:pPr>
      <w:ind w:firstLine="210"/>
    </w:pPr>
  </w:style>
  <w:style w:type="paragraph" w:styleId="BodyTextIndent2">
    <w:name w:val="Body Text Indent 2"/>
    <w:basedOn w:val="Normal"/>
    <w:rsid w:val="00D57F2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57F2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D57F24"/>
    <w:pPr>
      <w:ind w:left="4320"/>
    </w:pPr>
  </w:style>
  <w:style w:type="paragraph" w:styleId="Date">
    <w:name w:val="Date"/>
    <w:basedOn w:val="Normal"/>
    <w:next w:val="Normal"/>
    <w:rsid w:val="00D57F24"/>
  </w:style>
  <w:style w:type="paragraph" w:styleId="DocumentMap">
    <w:name w:val="Document Map"/>
    <w:basedOn w:val="Normal"/>
    <w:semiHidden/>
    <w:rsid w:val="00D57F24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D57F24"/>
  </w:style>
  <w:style w:type="character" w:styleId="Emphasis">
    <w:name w:val="Emphasis"/>
    <w:basedOn w:val="DefaultParagraphFont"/>
    <w:qFormat/>
    <w:rsid w:val="00D57F24"/>
    <w:rPr>
      <w:rFonts w:eastAsia="SC STKaiti"/>
      <w:i/>
      <w:iCs/>
    </w:rPr>
  </w:style>
  <w:style w:type="paragraph" w:styleId="EnvelopeAddress">
    <w:name w:val="envelope address"/>
    <w:basedOn w:val="Normal"/>
    <w:rsid w:val="00D57F2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D57F24"/>
    <w:rPr>
      <w:rFonts w:cs="Arial"/>
      <w:sz w:val="20"/>
      <w:szCs w:val="20"/>
    </w:rPr>
  </w:style>
  <w:style w:type="character" w:styleId="FollowedHyperlink">
    <w:name w:val="FollowedHyperlink"/>
    <w:basedOn w:val="DefaultParagraphFont"/>
    <w:rsid w:val="00D57F24"/>
    <w:rPr>
      <w:rFonts w:eastAsia="SC STKaiti"/>
      <w:color w:val="800080"/>
      <w:u w:val="single"/>
    </w:rPr>
  </w:style>
  <w:style w:type="character" w:styleId="HTMLAcronym">
    <w:name w:val="HTML Acronym"/>
    <w:basedOn w:val="DefaultParagraphFont"/>
    <w:rsid w:val="00D57F24"/>
    <w:rPr>
      <w:rFonts w:eastAsia="SC STKaiti"/>
    </w:rPr>
  </w:style>
  <w:style w:type="paragraph" w:styleId="HTMLAddress">
    <w:name w:val="HTML Address"/>
    <w:basedOn w:val="Normal"/>
    <w:rsid w:val="00D57F24"/>
    <w:rPr>
      <w:i/>
      <w:iCs/>
    </w:rPr>
  </w:style>
  <w:style w:type="character" w:styleId="HTMLCite">
    <w:name w:val="HTML Cite"/>
    <w:basedOn w:val="DefaultParagraphFont"/>
    <w:rsid w:val="00D57F24"/>
    <w:rPr>
      <w:rFonts w:eastAsia="SC STKaiti"/>
      <w:i/>
      <w:iCs/>
    </w:rPr>
  </w:style>
  <w:style w:type="character" w:styleId="HTMLCode">
    <w:name w:val="HTML Code"/>
    <w:basedOn w:val="DefaultParagraphFont"/>
    <w:rsid w:val="00D57F24"/>
    <w:rPr>
      <w:rFonts w:ascii="Courier New" w:eastAsia="SC STKaiti" w:hAnsi="Courier New"/>
      <w:sz w:val="20"/>
      <w:szCs w:val="20"/>
    </w:rPr>
  </w:style>
  <w:style w:type="character" w:styleId="HTMLDefinition">
    <w:name w:val="HTML Definition"/>
    <w:basedOn w:val="DefaultParagraphFont"/>
    <w:rsid w:val="00D57F24"/>
    <w:rPr>
      <w:rFonts w:eastAsia="SC STKaiti"/>
      <w:i/>
      <w:iCs/>
    </w:rPr>
  </w:style>
  <w:style w:type="character" w:styleId="HTMLKeyboard">
    <w:name w:val="HTML Keyboard"/>
    <w:basedOn w:val="DefaultParagraphFont"/>
    <w:rsid w:val="00D57F24"/>
    <w:rPr>
      <w:rFonts w:ascii="Courier New" w:eastAsia="SC STKaiti" w:hAnsi="Courier New"/>
      <w:sz w:val="20"/>
      <w:szCs w:val="20"/>
    </w:rPr>
  </w:style>
  <w:style w:type="paragraph" w:styleId="HTMLPreformatted">
    <w:name w:val="HTML Preformatted"/>
    <w:basedOn w:val="Normal"/>
    <w:rsid w:val="00D57F24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D57F24"/>
    <w:rPr>
      <w:rFonts w:ascii="Courier New" w:eastAsia="SC STKaiti" w:hAnsi="Courier New"/>
    </w:rPr>
  </w:style>
  <w:style w:type="character" w:styleId="HTMLTypewriter">
    <w:name w:val="HTML Typewriter"/>
    <w:basedOn w:val="DefaultParagraphFont"/>
    <w:rsid w:val="00D57F24"/>
    <w:rPr>
      <w:rFonts w:ascii="Courier New" w:eastAsia="SC STKaiti" w:hAnsi="Courier New"/>
      <w:sz w:val="20"/>
      <w:szCs w:val="20"/>
    </w:rPr>
  </w:style>
  <w:style w:type="character" w:styleId="HTMLVariable">
    <w:name w:val="HTML Variable"/>
    <w:basedOn w:val="DefaultParagraphFont"/>
    <w:rsid w:val="00D57F24"/>
    <w:rPr>
      <w:rFonts w:eastAsia="SC STKaiti"/>
      <w:i/>
      <w:iCs/>
    </w:rPr>
  </w:style>
  <w:style w:type="paragraph" w:styleId="Index1">
    <w:name w:val="index 1"/>
    <w:basedOn w:val="Normal"/>
    <w:next w:val="Normal"/>
    <w:autoRedefine/>
    <w:semiHidden/>
    <w:rsid w:val="00D57F2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57F2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57F2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57F2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57F2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57F2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57F2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57F2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57F2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57F24"/>
    <w:rPr>
      <w:rFonts w:cs="Arial"/>
      <w:b/>
      <w:bCs/>
    </w:rPr>
  </w:style>
  <w:style w:type="character" w:styleId="LineNumber">
    <w:name w:val="line number"/>
    <w:basedOn w:val="DefaultParagraphFont"/>
    <w:rsid w:val="00D57F24"/>
    <w:rPr>
      <w:rFonts w:eastAsia="SC STKaiti"/>
    </w:rPr>
  </w:style>
  <w:style w:type="paragraph" w:styleId="List">
    <w:name w:val="List"/>
    <w:basedOn w:val="Normal"/>
    <w:rsid w:val="00D57F24"/>
    <w:pPr>
      <w:ind w:left="360" w:hanging="360"/>
    </w:pPr>
  </w:style>
  <w:style w:type="paragraph" w:styleId="List2">
    <w:name w:val="List 2"/>
    <w:basedOn w:val="Normal"/>
    <w:rsid w:val="00D57F24"/>
    <w:pPr>
      <w:ind w:left="720" w:hanging="360"/>
    </w:pPr>
  </w:style>
  <w:style w:type="paragraph" w:styleId="List3">
    <w:name w:val="List 3"/>
    <w:basedOn w:val="Normal"/>
    <w:rsid w:val="00D57F24"/>
    <w:pPr>
      <w:ind w:left="1080" w:hanging="360"/>
    </w:pPr>
  </w:style>
  <w:style w:type="paragraph" w:styleId="List4">
    <w:name w:val="List 4"/>
    <w:basedOn w:val="Normal"/>
    <w:rsid w:val="00D57F24"/>
    <w:pPr>
      <w:ind w:left="1440" w:hanging="360"/>
    </w:pPr>
  </w:style>
  <w:style w:type="paragraph" w:styleId="List5">
    <w:name w:val="List 5"/>
    <w:basedOn w:val="Normal"/>
    <w:rsid w:val="00D57F24"/>
    <w:pPr>
      <w:ind w:left="1800" w:hanging="360"/>
    </w:pPr>
  </w:style>
  <w:style w:type="paragraph" w:styleId="ListContinue">
    <w:name w:val="List Continue"/>
    <w:basedOn w:val="Normal"/>
    <w:rsid w:val="00D57F24"/>
    <w:pPr>
      <w:spacing w:after="120"/>
      <w:ind w:left="360"/>
    </w:pPr>
  </w:style>
  <w:style w:type="paragraph" w:styleId="ListContinue2">
    <w:name w:val="List Continue 2"/>
    <w:basedOn w:val="Normal"/>
    <w:rsid w:val="00D57F24"/>
    <w:pPr>
      <w:spacing w:after="120"/>
      <w:ind w:left="720"/>
    </w:pPr>
  </w:style>
  <w:style w:type="paragraph" w:styleId="ListContinue3">
    <w:name w:val="List Continue 3"/>
    <w:basedOn w:val="Normal"/>
    <w:rsid w:val="00D57F24"/>
    <w:pPr>
      <w:spacing w:after="120"/>
      <w:ind w:left="1080"/>
    </w:pPr>
  </w:style>
  <w:style w:type="paragraph" w:styleId="ListContinue4">
    <w:name w:val="List Continue 4"/>
    <w:basedOn w:val="Normal"/>
    <w:rsid w:val="00D57F24"/>
    <w:pPr>
      <w:spacing w:after="120"/>
      <w:ind w:left="1440"/>
    </w:pPr>
  </w:style>
  <w:style w:type="paragraph" w:styleId="ListContinue5">
    <w:name w:val="List Continue 5"/>
    <w:basedOn w:val="Normal"/>
    <w:rsid w:val="00D57F24"/>
    <w:pPr>
      <w:spacing w:after="120"/>
      <w:ind w:left="1800"/>
    </w:pPr>
  </w:style>
  <w:style w:type="paragraph" w:styleId="MacroText">
    <w:name w:val="macro"/>
    <w:semiHidden/>
    <w:rsid w:val="00D57F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SC STKaiti" w:hAnsi="Courier New" w:cs="Courier New"/>
      <w:lang w:eastAsia="zh-CN"/>
    </w:rPr>
  </w:style>
  <w:style w:type="paragraph" w:styleId="MessageHeader">
    <w:name w:val="Message Header"/>
    <w:basedOn w:val="Normal"/>
    <w:rsid w:val="00D57F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link w:val="NormalWebChar"/>
    <w:rsid w:val="00A446E5"/>
    <w:pPr>
      <w:spacing w:after="220"/>
    </w:pPr>
  </w:style>
  <w:style w:type="paragraph" w:styleId="NormalIndent">
    <w:name w:val="Normal Indent"/>
    <w:basedOn w:val="Normal"/>
    <w:rsid w:val="00D57F24"/>
    <w:pPr>
      <w:ind w:left="14"/>
    </w:pPr>
  </w:style>
  <w:style w:type="paragraph" w:styleId="NoteHeading">
    <w:name w:val="Note Heading"/>
    <w:basedOn w:val="Normal"/>
    <w:next w:val="Normal"/>
    <w:rsid w:val="00D57F24"/>
  </w:style>
  <w:style w:type="paragraph" w:styleId="PlainText">
    <w:name w:val="Plain Text"/>
    <w:basedOn w:val="Normal"/>
    <w:link w:val="PlainTextChar"/>
    <w:uiPriority w:val="99"/>
    <w:rsid w:val="00D57F2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D57F24"/>
  </w:style>
  <w:style w:type="paragraph" w:styleId="Signature">
    <w:name w:val="Signature"/>
    <w:basedOn w:val="Normal"/>
    <w:rsid w:val="00D57F24"/>
    <w:pPr>
      <w:ind w:left="4320"/>
    </w:pPr>
  </w:style>
  <w:style w:type="character" w:styleId="Strong">
    <w:name w:val="Strong"/>
    <w:basedOn w:val="DefaultParagraphFont"/>
    <w:qFormat/>
    <w:rsid w:val="00D57F24"/>
    <w:rPr>
      <w:rFonts w:eastAsia="SC STKaiti"/>
      <w:b/>
      <w:bCs/>
    </w:rPr>
  </w:style>
  <w:style w:type="paragraph" w:styleId="Subtitle">
    <w:name w:val="Subtitle"/>
    <w:basedOn w:val="Normal"/>
    <w:qFormat/>
    <w:rsid w:val="00D57F2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D57F24"/>
    <w:pPr>
      <w:ind w:left="240" w:hanging="240"/>
    </w:pPr>
  </w:style>
  <w:style w:type="paragraph" w:styleId="Title">
    <w:name w:val="Title"/>
    <w:basedOn w:val="Normal"/>
    <w:qFormat/>
    <w:rsid w:val="00D57F2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57F24"/>
    <w:pPr>
      <w:spacing w:before="120"/>
    </w:pPr>
    <w:rPr>
      <w:rFonts w:cs="Arial"/>
      <w:b/>
      <w:bCs/>
    </w:rPr>
  </w:style>
  <w:style w:type="paragraph" w:customStyle="1" w:styleId="TableSmall">
    <w:name w:val="_TableSmall"/>
    <w:basedOn w:val="Table"/>
    <w:rsid w:val="00D57F24"/>
    <w:pPr>
      <w:spacing w:before="20" w:after="20"/>
    </w:pPr>
    <w:rPr>
      <w:sz w:val="14"/>
    </w:rPr>
  </w:style>
  <w:style w:type="paragraph" w:customStyle="1" w:styleId="TableRowHeadSmall">
    <w:name w:val="_TableRowHeadSmall"/>
    <w:basedOn w:val="Normal"/>
    <w:rsid w:val="00D57F24"/>
    <w:pPr>
      <w:keepNext/>
      <w:spacing w:before="40" w:after="40"/>
      <w:ind w:right="144"/>
    </w:pPr>
    <w:rPr>
      <w:b/>
      <w:color w:val="000080"/>
      <w:sz w:val="16"/>
    </w:rPr>
  </w:style>
  <w:style w:type="paragraph" w:customStyle="1" w:styleId="TableBulletEm2">
    <w:name w:val="_TableBulletEm2"/>
    <w:basedOn w:val="Normal"/>
    <w:rsid w:val="00D57F24"/>
    <w:pPr>
      <w:numPr>
        <w:ilvl w:val="1"/>
        <w:numId w:val="18"/>
      </w:numPr>
      <w:overflowPunct w:val="0"/>
      <w:autoSpaceDE w:val="0"/>
      <w:autoSpaceDN w:val="0"/>
      <w:adjustRightInd w:val="0"/>
      <w:textAlignment w:val="baseline"/>
    </w:pPr>
    <w:rPr>
      <w:rFonts w:ascii="Helvetica" w:eastAsia="Times New Roman" w:hAnsi="Helvetica"/>
      <w:kern w:val="2"/>
      <w:szCs w:val="20"/>
      <w:lang w:eastAsia="en-US"/>
    </w:rPr>
  </w:style>
  <w:style w:type="paragraph" w:customStyle="1" w:styleId="SubHeadingPlain">
    <w:name w:val="_SubHeadingPlain"/>
    <w:basedOn w:val="HeadingPlain"/>
    <w:rsid w:val="00D57F24"/>
    <w:pPr>
      <w:pageBreakBefore w:val="0"/>
      <w:spacing w:before="120"/>
      <w:ind w:left="0"/>
    </w:pPr>
    <w:rPr>
      <w:b w:val="0"/>
      <w:bCs w:val="0"/>
      <w:sz w:val="40"/>
    </w:rPr>
  </w:style>
  <w:style w:type="paragraph" w:customStyle="1" w:styleId="Tabletext">
    <w:name w:val="!Tabletext"/>
    <w:rsid w:val="00D57F24"/>
    <w:pPr>
      <w:overflowPunct w:val="0"/>
      <w:autoSpaceDE w:val="0"/>
      <w:autoSpaceDN w:val="0"/>
      <w:adjustRightInd w:val="0"/>
      <w:textAlignment w:val="baseline"/>
    </w:pPr>
    <w:rPr>
      <w:rFonts w:ascii="Helvetica" w:eastAsia="Times New Roman" w:hAnsi="Helvetica"/>
      <w:sz w:val="24"/>
    </w:rPr>
  </w:style>
  <w:style w:type="paragraph" w:customStyle="1" w:styleId="Number">
    <w:name w:val="Number"/>
    <w:basedOn w:val="Normal"/>
    <w:rsid w:val="00D57F24"/>
    <w:pPr>
      <w:numPr>
        <w:numId w:val="19"/>
      </w:numPr>
      <w:spacing w:after="60"/>
    </w:pPr>
  </w:style>
  <w:style w:type="paragraph" w:customStyle="1" w:styleId="infoblue">
    <w:name w:val="infoblue"/>
    <w:basedOn w:val="Normal"/>
    <w:next w:val="Body"/>
    <w:rsid w:val="00D57F24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  <w:szCs w:val="20"/>
      <w:lang w:eastAsia="en-US"/>
    </w:rPr>
  </w:style>
  <w:style w:type="paragraph" w:customStyle="1" w:styleId="LineTOC">
    <w:name w:val="_LineTOC"/>
    <w:basedOn w:val="Line"/>
    <w:rsid w:val="00D57F24"/>
    <w:pPr>
      <w:ind w:left="720"/>
    </w:pPr>
  </w:style>
  <w:style w:type="paragraph" w:customStyle="1" w:styleId="IssueStat">
    <w:name w:val="_IssueStat"/>
    <w:basedOn w:val="Body"/>
    <w:rsid w:val="00D57F24"/>
    <w:pPr>
      <w:spacing w:before="320" w:after="3600"/>
      <w:jc w:val="right"/>
    </w:pPr>
    <w:rPr>
      <w:rFonts w:ascii="Verdana" w:hAnsi="Verdana"/>
      <w:b/>
      <w:color w:val="333333"/>
      <w:sz w:val="28"/>
    </w:rPr>
  </w:style>
  <w:style w:type="paragraph" w:customStyle="1" w:styleId="TOC">
    <w:name w:val="_TOC"/>
    <w:basedOn w:val="HeadingPlain"/>
    <w:next w:val="LineTOC"/>
    <w:rsid w:val="00D57F24"/>
    <w:pPr>
      <w:ind w:left="0"/>
    </w:pPr>
  </w:style>
  <w:style w:type="paragraph" w:customStyle="1" w:styleId="Appendix1">
    <w:name w:val="Appendix 1"/>
    <w:basedOn w:val="Normal"/>
    <w:next w:val="Line"/>
    <w:rsid w:val="00D57F24"/>
    <w:pPr>
      <w:pageBreakBefore/>
      <w:numPr>
        <w:numId w:val="20"/>
      </w:numPr>
      <w:spacing w:after="200"/>
    </w:pPr>
    <w:rPr>
      <w:b/>
      <w:color w:val="000080"/>
      <w:sz w:val="52"/>
    </w:rPr>
  </w:style>
  <w:style w:type="paragraph" w:customStyle="1" w:styleId="InfoBlue0">
    <w:name w:val="InfoBlue"/>
    <w:basedOn w:val="Normal"/>
    <w:next w:val="BodyText"/>
    <w:autoRedefine/>
    <w:rsid w:val="00D57F24"/>
    <w:pPr>
      <w:widowControl w:val="0"/>
      <w:spacing w:after="120" w:line="240" w:lineRule="atLeast"/>
    </w:pPr>
    <w:rPr>
      <w:rFonts w:ascii="Times New Roman" w:eastAsia="Times New Roman" w:hAnsi="Times New Roman"/>
      <w:iCs/>
      <w:sz w:val="20"/>
      <w:szCs w:val="20"/>
      <w:lang w:eastAsia="en-US"/>
    </w:rPr>
  </w:style>
  <w:style w:type="table" w:styleId="TableGrid">
    <w:name w:val="Table Grid"/>
    <w:basedOn w:val="TableNormal"/>
    <w:rsid w:val="002C5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">
    <w:name w:val="_Appendix"/>
    <w:basedOn w:val="Normal"/>
    <w:next w:val="Normal"/>
    <w:rsid w:val="00D57F24"/>
    <w:pPr>
      <w:pageBreakBefore/>
      <w:numPr>
        <w:numId w:val="22"/>
      </w:numPr>
    </w:pPr>
    <w:rPr>
      <w:b/>
      <w:color w:val="000080"/>
      <w:sz w:val="52"/>
    </w:rPr>
  </w:style>
  <w:style w:type="paragraph" w:customStyle="1" w:styleId="AppendixSub">
    <w:name w:val="_AppendixSub"/>
    <w:basedOn w:val="Heading2"/>
    <w:rsid w:val="00D57F24"/>
    <w:pPr>
      <w:numPr>
        <w:numId w:val="21"/>
      </w:numPr>
      <w:tabs>
        <w:tab w:val="clear" w:pos="720"/>
      </w:tabs>
      <w:spacing w:line="240" w:lineRule="auto"/>
    </w:pPr>
  </w:style>
  <w:style w:type="character" w:customStyle="1" w:styleId="Heading3Char">
    <w:name w:val="Heading 3 Char"/>
    <w:basedOn w:val="DefaultParagraphFont"/>
    <w:link w:val="Heading3"/>
    <w:rsid w:val="00CF48DF"/>
    <w:rPr>
      <w:rFonts w:ascii="Arial" w:eastAsia="SC STKaiti" w:hAnsi="Arial" w:cs="Arial"/>
      <w:color w:val="000080"/>
      <w:kern w:val="2"/>
      <w:sz w:val="24"/>
      <w:lang w:bidi="he-IL"/>
    </w:rPr>
  </w:style>
  <w:style w:type="paragraph" w:customStyle="1" w:styleId="Normal11pt">
    <w:name w:val="Normal + 11 pt"/>
    <w:basedOn w:val="Body"/>
    <w:rsid w:val="00861E31"/>
    <w:rPr>
      <w:rFonts w:cs="Arial"/>
      <w:i w:val="0"/>
      <w:color w:val="auto"/>
      <w:sz w:val="20"/>
      <w:szCs w:val="20"/>
    </w:rPr>
  </w:style>
  <w:style w:type="paragraph" w:customStyle="1" w:styleId="Normal6pt">
    <w:name w:val="Normal + 6 pt"/>
    <w:aliases w:val="Italic,Blue"/>
    <w:basedOn w:val="Body"/>
    <w:rsid w:val="001423B9"/>
    <w:pPr>
      <w:spacing w:after="0"/>
    </w:pPr>
    <w:rPr>
      <w:lang w:eastAsia="en-US" w:bidi="he-IL"/>
    </w:rPr>
  </w:style>
  <w:style w:type="character" w:customStyle="1" w:styleId="sectiontitle">
    <w:name w:val="sectiontitle"/>
    <w:basedOn w:val="DefaultParagraphFont"/>
    <w:rsid w:val="00E637CB"/>
  </w:style>
  <w:style w:type="paragraph" w:customStyle="1" w:styleId="iTS-BodyText">
    <w:name w:val="!iTS - Body Text"/>
    <w:basedOn w:val="Normal"/>
    <w:rsid w:val="00724680"/>
    <w:pPr>
      <w:widowControl w:val="0"/>
      <w:spacing w:after="120" w:line="260" w:lineRule="exact"/>
    </w:pPr>
    <w:rPr>
      <w:rFonts w:eastAsia="Times New Roman"/>
      <w:sz w:val="18"/>
      <w:szCs w:val="18"/>
      <w:lang w:eastAsia="en-US"/>
    </w:rPr>
  </w:style>
  <w:style w:type="paragraph" w:customStyle="1" w:styleId="iTS-DocumentSubtitle">
    <w:name w:val="!iTS - Document Subtitle"/>
    <w:basedOn w:val="Normal"/>
    <w:rsid w:val="00724680"/>
    <w:pPr>
      <w:spacing w:before="720" w:after="120" w:line="360" w:lineRule="exact"/>
    </w:pPr>
    <w:rPr>
      <w:rFonts w:eastAsia="Times New Roman"/>
      <w:color w:val="0086C6"/>
      <w:sz w:val="32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locked/>
    <w:rsid w:val="00E82AF8"/>
    <w:rPr>
      <w:rFonts w:ascii="Arial" w:eastAsia="SC STKaiti" w:hAnsi="Arial"/>
      <w:b/>
      <w:bCs/>
      <w:smallCaps/>
      <w:color w:val="000080"/>
      <w:kern w:val="32"/>
      <w:sz w:val="40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locked/>
    <w:rsid w:val="00E82AF8"/>
    <w:rPr>
      <w:rFonts w:ascii="Arial" w:eastAsia="SC STKaiti" w:hAnsi="Arial" w:cs="Arial"/>
      <w:bCs/>
      <w:iCs/>
      <w:color w:val="000080"/>
      <w:sz w:val="28"/>
      <w:szCs w:val="28"/>
      <w:lang w:eastAsia="zh-CN"/>
    </w:rPr>
  </w:style>
  <w:style w:type="character" w:customStyle="1" w:styleId="HeaderChar">
    <w:name w:val="Header Char"/>
    <w:basedOn w:val="DefaultParagraphFont"/>
    <w:link w:val="Header"/>
    <w:semiHidden/>
    <w:locked/>
    <w:rsid w:val="00E82AF8"/>
    <w:rPr>
      <w:rFonts w:ascii="Arial" w:eastAsia="SC STKaiti" w:hAnsi="Arial"/>
      <w:sz w:val="16"/>
      <w:szCs w:val="24"/>
      <w:lang w:eastAsia="zh-CN" w:bidi="ar-SA"/>
    </w:rPr>
  </w:style>
  <w:style w:type="character" w:customStyle="1" w:styleId="FooterChar">
    <w:name w:val="Footer Char"/>
    <w:basedOn w:val="DefaultParagraphFont"/>
    <w:link w:val="Footer"/>
    <w:locked/>
    <w:rsid w:val="00E82AF8"/>
    <w:rPr>
      <w:rFonts w:ascii="Arial" w:eastAsia="SC STKaiti" w:hAnsi="Arial"/>
      <w:sz w:val="16"/>
      <w:szCs w:val="24"/>
      <w:lang w:eastAsia="zh-CN" w:bidi="ar-SA"/>
    </w:rPr>
  </w:style>
  <w:style w:type="character" w:customStyle="1" w:styleId="CharChar3">
    <w:name w:val="Char Char3"/>
    <w:basedOn w:val="DefaultParagraphFont"/>
    <w:rsid w:val="00026890"/>
    <w:rPr>
      <w:rFonts w:ascii="Arial" w:eastAsia="SC STKaiti" w:hAnsi="Arial" w:cs="Arial"/>
      <w:b/>
      <w:color w:val="000080"/>
      <w:kern w:val="2"/>
      <w:sz w:val="28"/>
      <w:lang w:bidi="he-IL"/>
    </w:rPr>
  </w:style>
  <w:style w:type="character" w:customStyle="1" w:styleId="CharChar4">
    <w:name w:val="Char Char4"/>
    <w:basedOn w:val="DefaultParagraphFont"/>
    <w:locked/>
    <w:rsid w:val="00026890"/>
    <w:rPr>
      <w:rFonts w:ascii="Arial" w:eastAsia="SC STKaiti" w:hAnsi="Arial" w:cs="Arial"/>
      <w:bCs/>
      <w:iCs/>
      <w:color w:val="000080"/>
      <w:sz w:val="28"/>
      <w:szCs w:val="28"/>
      <w:lang w:eastAsia="zh-CN"/>
    </w:rPr>
  </w:style>
  <w:style w:type="paragraph" w:styleId="BalloonText">
    <w:name w:val="Balloon Text"/>
    <w:basedOn w:val="Normal"/>
    <w:semiHidden/>
    <w:rsid w:val="00DF21E1"/>
    <w:rPr>
      <w:rFonts w:ascii="Tahoma" w:hAnsi="Tahoma" w:cs="Tahoma"/>
      <w:sz w:val="16"/>
      <w:szCs w:val="16"/>
    </w:rPr>
  </w:style>
  <w:style w:type="paragraph" w:customStyle="1" w:styleId="Heading30">
    <w:name w:val="Heading3"/>
    <w:basedOn w:val="Normal"/>
    <w:rsid w:val="00FD6FFA"/>
  </w:style>
  <w:style w:type="character" w:customStyle="1" w:styleId="NormalWebChar">
    <w:name w:val="Normal (Web) Char"/>
    <w:basedOn w:val="DefaultParagraphFont"/>
    <w:link w:val="NormalWeb"/>
    <w:rsid w:val="00C21CFA"/>
    <w:rPr>
      <w:rFonts w:ascii="Arial" w:eastAsia="SC STKaiti" w:hAnsi="Arial"/>
      <w:sz w:val="22"/>
      <w:szCs w:val="24"/>
      <w:lang w:eastAsia="zh-CN" w:bidi="ar-SA"/>
    </w:rPr>
  </w:style>
  <w:style w:type="table" w:styleId="TableClassic2">
    <w:name w:val="Table Classic 2"/>
    <w:basedOn w:val="TableNormal"/>
    <w:rsid w:val="005B6A3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085BB7"/>
    <w:pPr>
      <w:ind w:left="720"/>
      <w:contextualSpacing/>
    </w:pPr>
    <w:rPr>
      <w:rFonts w:ascii="Times New Roman" w:eastAsia="Times New Roman" w:hAnsi="Times New Roman"/>
      <w:sz w:val="24"/>
      <w:lang w:eastAsia="en-US"/>
    </w:rPr>
  </w:style>
  <w:style w:type="paragraph" w:customStyle="1" w:styleId="TableText0">
    <w:name w:val="Table Text"/>
    <w:basedOn w:val="Normal"/>
    <w:rsid w:val="00D004DA"/>
    <w:pPr>
      <w:widowControl w:val="0"/>
      <w:spacing w:before="80" w:after="60"/>
    </w:pPr>
    <w:rPr>
      <w:rFonts w:ascii="Times New Roman" w:eastAsia="Times New Roman" w:hAnsi="Times New Roman"/>
      <w:spacing w:val="-5"/>
      <w:sz w:val="24"/>
      <w:szCs w:val="20"/>
      <w:lang w:val="en-GB" w:eastAsia="en-US"/>
    </w:rPr>
  </w:style>
  <w:style w:type="paragraph" w:customStyle="1" w:styleId="TableHeader">
    <w:name w:val="Table Header"/>
    <w:basedOn w:val="Normal"/>
    <w:rsid w:val="00D004DA"/>
    <w:pPr>
      <w:widowControl w:val="0"/>
      <w:spacing w:after="120"/>
      <w:jc w:val="center"/>
    </w:pPr>
    <w:rPr>
      <w:rFonts w:ascii="Times New Roman" w:eastAsia="Times New Roman" w:hAnsi="Times New Roman"/>
      <w:b/>
      <w:spacing w:val="-5"/>
      <w:sz w:val="16"/>
      <w:szCs w:val="20"/>
      <w:lang w:val="en-GB" w:eastAsia="en-US"/>
    </w:rPr>
  </w:style>
  <w:style w:type="paragraph" w:customStyle="1" w:styleId="TableHead0">
    <w:name w:val="Table Head"/>
    <w:basedOn w:val="NormalIndent"/>
    <w:rsid w:val="00D004DA"/>
    <w:pPr>
      <w:keepNext/>
      <w:keepLines/>
      <w:widowControl w:val="0"/>
      <w:spacing w:after="120"/>
      <w:ind w:left="0"/>
      <w:jc w:val="center"/>
    </w:pPr>
    <w:rPr>
      <w:rFonts w:ascii="Times" w:eastAsia="Times New Roman" w:hAnsi="Times"/>
      <w:b/>
      <w:sz w:val="16"/>
      <w:szCs w:val="20"/>
      <w:lang w:val="en-GB" w:eastAsia="en-US"/>
    </w:rPr>
  </w:style>
  <w:style w:type="paragraph" w:customStyle="1" w:styleId="Head2noTOC">
    <w:name w:val="Head 2 no TOC"/>
    <w:basedOn w:val="Heading2"/>
    <w:next w:val="Normal"/>
    <w:rsid w:val="00D004DA"/>
    <w:pPr>
      <w:keepLines/>
      <w:pBdr>
        <w:top w:val="double" w:sz="6" w:space="1" w:color="auto"/>
        <w:bottom w:val="double" w:sz="6" w:space="1" w:color="auto"/>
      </w:pBdr>
      <w:tabs>
        <w:tab w:val="clear" w:pos="720"/>
      </w:tabs>
      <w:spacing w:line="240" w:lineRule="auto"/>
      <w:ind w:left="708" w:hanging="708"/>
      <w:outlineLvl w:val="9"/>
    </w:pPr>
    <w:rPr>
      <w:rFonts w:ascii="Helvetica" w:eastAsia="Times New Roman" w:hAnsi="Helvetica" w:cs="Times New Roman"/>
      <w:bCs w:val="0"/>
      <w:iCs w:val="0"/>
      <w:color w:val="auto"/>
      <w:sz w:val="24"/>
      <w:szCs w:val="20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D1C8B"/>
    <w:rPr>
      <w:rFonts w:ascii="Courier New" w:eastAsia="SC STKaiti" w:hAnsi="Courier New" w:cs="Courier New"/>
      <w:lang w:eastAsia="zh-CN"/>
    </w:rPr>
  </w:style>
  <w:style w:type="table" w:styleId="TableClassic3">
    <w:name w:val="Table Classic 3"/>
    <w:basedOn w:val="TableNormal"/>
    <w:rsid w:val="00C3445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B17E94"/>
    <w:rPr>
      <w:rFonts w:ascii="Arial" w:eastAsia="SC STKaiti" w:hAnsi="Arial"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827">
      <w:bodyDiv w:val="1"/>
      <w:marLeft w:val="0"/>
      <w:marRight w:val="0"/>
      <w:marTop w:val="0"/>
      <w:marBottom w:val="0"/>
      <w:div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divBdr>
      <w:divsChild>
        <w:div w:id="12710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3063">
                      <w:marLeft w:val="611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</w:div>
                  </w:divsChild>
                </w:div>
                <w:div w:id="1973629357">
                  <w:marLeft w:val="408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7" w:color="BBBBBB"/>
                    <w:bottom w:val="single" w:sz="6" w:space="0" w:color="BBBBBB"/>
                    <w:right w:val="single" w:sz="6" w:space="31" w:color="BBBBBB"/>
                  </w:divBdr>
                </w:div>
              </w:divsChild>
            </w:div>
          </w:divsChild>
        </w:div>
      </w:divsChild>
    </w:div>
    <w:div w:id="14983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78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1533">
      <w:bodyDiv w:val="1"/>
      <w:marLeft w:val="0"/>
      <w:marRight w:val="0"/>
      <w:marTop w:val="0"/>
      <w:marBottom w:val="0"/>
      <w:div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divBdr>
      <w:divsChild>
        <w:div w:id="12755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3088">
                      <w:marLeft w:val="675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</w:div>
                  </w:divsChild>
                </w:div>
                <w:div w:id="1568491948">
                  <w:marLeft w:val="45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8" w:color="BBBBBB"/>
                    <w:bottom w:val="single" w:sz="6" w:space="0" w:color="BBBBBB"/>
                    <w:right w:val="single" w:sz="6" w:space="31" w:color="BBBBBB"/>
                  </w:divBdr>
                </w:div>
              </w:divsChild>
            </w:div>
          </w:divsChild>
        </w:div>
      </w:divsChild>
    </w:div>
    <w:div w:id="18485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584">
      <w:bodyDiv w:val="1"/>
      <w:marLeft w:val="0"/>
      <w:marRight w:val="0"/>
      <w:marTop w:val="0"/>
      <w:marBottom w:val="0"/>
      <w:div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divBdr>
      <w:divsChild>
        <w:div w:id="17510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6778">
                  <w:marLeft w:val="45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8" w:color="BBBBBB"/>
                    <w:bottom w:val="single" w:sz="6" w:space="0" w:color="BBBBBB"/>
                    <w:right w:val="single" w:sz="6" w:space="31" w:color="BBBBBB"/>
                  </w:divBdr>
                </w:div>
                <w:div w:id="1831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30078">
                      <w:marLeft w:val="675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</w:div>
                  </w:divsChild>
                </w:div>
              </w:divsChild>
            </w:div>
          </w:divsChild>
        </w:div>
      </w:divsChild>
    </w:div>
    <w:div w:id="1964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3.gif@01C63C5E.E30BEDC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ntns:customXsn xmlns:ntns="http://schemas.microsoft.com/office/2006/metadata/customXsn">
  <ntns:xsnLocation>http://am-sp.web.gs.com/sites/wa/_cts/Document/60d3df9dab9ea590customXsn.xsn</ntns:xsnLocation>
  <ntns:cached>False</ntns:cached>
  <ntns:openByDefault>False</ntns:openByDefault>
  <ntns:xsnScope>http://am-sp.web.gs.com/sites/wa</ntns:xsnScope>
</ntns: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34685BA1D8F46A7C74C9C14E4339C" ma:contentTypeVersion="3" ma:contentTypeDescription="Create a new document." ma:contentTypeScope="" ma:versionID="580997ad6c862dcb0f80533d1f09469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CFD98-18BD-4C2B-86D8-27260000F6A5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E763E33-3A58-4AAB-A73E-A9F7D93876E4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70112067-7338-4034-A89D-81FF845AC6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ABB9CD-8162-4703-A8C0-93C19D3E8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EFE1A23D-F422-4CBC-A326-7F8D9CFD2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BBC8DD2D.dotm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Info_Barrier_Desktop Build Specification</vt:lpstr>
    </vt:vector>
  </TitlesOfParts>
  <Company>Goldman, Sachs &amp; Co</Company>
  <LinksUpToDate>false</LinksUpToDate>
  <CharactersWithSpaces>0</CharactersWithSpaces>
  <SharedDoc>false</SharedDoc>
  <HLinks>
    <vt:vector size="318" baseType="variant">
      <vt:variant>
        <vt:i4>7274612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1835011</vt:i4>
      </vt:variant>
      <vt:variant>
        <vt:i4>276</vt:i4>
      </vt:variant>
      <vt:variant>
        <vt:i4>0</vt:i4>
      </vt:variant>
      <vt:variant>
        <vt:i4>5</vt:i4>
      </vt:variant>
      <vt:variant>
        <vt:lpwstr>Office 2007 Deliverables Phase 3.ppt</vt:lpwstr>
      </vt:variant>
      <vt:variant>
        <vt:lpwstr/>
      </vt:variant>
      <vt:variant>
        <vt:i4>7274612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1507383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_Toc161221551</vt:lpwstr>
      </vt:variant>
      <vt:variant>
        <vt:i4>1507383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_Toc161221550</vt:lpwstr>
      </vt:variant>
      <vt:variant>
        <vt:i4>1441847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_Toc161221549</vt:lpwstr>
      </vt:variant>
      <vt:variant>
        <vt:i4>1441847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_Toc161221548</vt:lpwstr>
      </vt:variant>
      <vt:variant>
        <vt:i4>1441847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_Toc161221547</vt:lpwstr>
      </vt:variant>
      <vt:variant>
        <vt:i4>1441847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_Toc161221546</vt:lpwstr>
      </vt:variant>
      <vt:variant>
        <vt:i4>1441847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_Toc161221545</vt:lpwstr>
      </vt:variant>
      <vt:variant>
        <vt:i4>1441847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_Toc161221544</vt:lpwstr>
      </vt:variant>
      <vt:variant>
        <vt:i4>1441847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_Toc161221543</vt:lpwstr>
      </vt:variant>
      <vt:variant>
        <vt:i4>1441847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_Toc161221542</vt:lpwstr>
      </vt:variant>
      <vt:variant>
        <vt:i4>1441847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_Toc161221541</vt:lpwstr>
      </vt:variant>
      <vt:variant>
        <vt:i4>1441847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_Toc161221540</vt:lpwstr>
      </vt:variant>
      <vt:variant>
        <vt:i4>1114167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_Toc161221539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_Toc161221538</vt:lpwstr>
      </vt:variant>
      <vt:variant>
        <vt:i4>1114167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_Toc161221537</vt:lpwstr>
      </vt:variant>
      <vt:variant>
        <vt:i4>1114167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_Toc161221536</vt:lpwstr>
      </vt:variant>
      <vt:variant>
        <vt:i4>1114167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_Toc161221535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_Toc161221534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_Toc161221533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_Toc161221532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_Toc161221531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_Toc161221530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_Toc161221529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_Toc161221528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_Toc161221527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_Toc161221526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_Toc161221525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_Toc161221524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_Toc161221523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_Toc161221522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_Toc161221521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_Toc161221520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_Toc161221519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_Toc161221518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_Toc161221517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_Toc161221516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_Toc161221515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_Toc161221514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_Toc161221513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_Toc161221512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_Toc161221511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Info_Barrier_Desktop Build Specification</dc:title>
  <dc:subject>S_ACNAG\Office12\Office 2007 Whitepaper for GS.doc</dc:subject>
  <dc:creator>Yair Kronenberg</dc:creator>
  <cp:keywords/>
  <dc:description/>
  <cp:lastModifiedBy>gscsa0001</cp:lastModifiedBy>
  <cp:revision>33</cp:revision>
  <cp:lastPrinted>2011-01-26T01:41:00Z</cp:lastPrinted>
  <dcterms:created xsi:type="dcterms:W3CDTF">2011-01-20T18:59:00Z</dcterms:created>
  <dcterms:modified xsi:type="dcterms:W3CDTF">2016-05-24T19:44:00Z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0">
    <vt:lpwstr>;#Communications;#Project;#Report;#Useful Docs;#</vt:lpwstr>
  </property>
  <property fmtid="{D5CDD505-2E9C-101B-9397-08002B2CF9AE}" pid="3" name="ContentTypeId">
    <vt:lpwstr>0x010100D1534685BA1D8F46A7C74C9C14E4339C</vt:lpwstr>
  </property>
  <property fmtid="{D5CDD505-2E9C-101B-9397-08002B2CF9AE}" pid="4" name="lqminfo">
    <vt:i4>1</vt:i4>
  </property>
  <property fmtid="{D5CDD505-2E9C-101B-9397-08002B2CF9AE}" pid="5" name="lqmsess">
    <vt:lpwstr>ad479006-ad01-4836-8d99-62993b4eb239</vt:lpwstr>
  </property>
</Properties>
</file>